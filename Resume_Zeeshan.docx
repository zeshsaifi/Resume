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96"/>
        <w:gridCol w:w="4370"/>
      </w:tblGrid>
      <w:tr w:rsidR="004A7542" w:rsidRPr="00D32AD2" w:rsidTr="00847F61">
        <w:trPr>
          <w:jc w:val="center"/>
        </w:trPr>
        <w:tc>
          <w:tcPr>
            <w:tcW w:w="6096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p w:rsidR="004425EF" w:rsidRDefault="004425EF" w:rsidP="004425EF">
            <w:pPr>
              <w:jc w:val="both"/>
            </w:pPr>
            <w:r w:rsidRPr="004425EF">
              <w:rPr>
                <w:rFonts w:asciiTheme="majorHAnsi" w:eastAsiaTheme="majorEastAsia" w:hAnsiTheme="majorHAnsi" w:cstheme="majorBidi"/>
                <w:b/>
                <w:caps/>
                <w:spacing w:val="50"/>
                <w:sz w:val="48"/>
                <w:szCs w:val="48"/>
                <w:lang w:val="en-GB" w:bidi="en-GB"/>
              </w:rPr>
              <w:t>CONTACT</w:t>
            </w:r>
          </w:p>
          <w:tbl>
            <w:tblPr>
              <w:tblW w:w="6007" w:type="dxa"/>
              <w:tblInd w:w="8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007"/>
            </w:tblGrid>
            <w:tr w:rsidR="004A7542" w:rsidRPr="00D32AD2" w:rsidTr="00CE28FE">
              <w:trPr>
                <w:trHeight w:hRule="exact" w:val="628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425EF" w:rsidRDefault="004425EF" w:rsidP="00F41E1E">
                  <w:pPr>
                    <w:jc w:val="both"/>
                    <w:rPr>
                      <w:b/>
                    </w:rPr>
                  </w:pPr>
                </w:p>
                <w:p w:rsidR="00F41E1E" w:rsidRPr="004B24C1" w:rsidRDefault="004B24C1" w:rsidP="00F41E1E">
                  <w:pPr>
                    <w:jc w:val="both"/>
                    <w:rPr>
                      <w:b/>
                      <w:sz w:val="24"/>
                    </w:rPr>
                  </w:pPr>
                  <w:r w:rsidRPr="004B24C1">
                    <w:rPr>
                      <w:b/>
                      <w:sz w:val="24"/>
                    </w:rPr>
                    <w:t>FATHER’S NAME:</w:t>
                  </w:r>
                </w:p>
                <w:p w:rsidR="004425EF" w:rsidRDefault="004425EF" w:rsidP="00F41E1E">
                  <w:pPr>
                    <w:jc w:val="both"/>
                  </w:pPr>
                  <w:r>
                    <w:t>Mohd Idrees.</w:t>
                  </w:r>
                </w:p>
                <w:p w:rsidR="00F41E1E" w:rsidRPr="004B24C1" w:rsidRDefault="00F41E1E" w:rsidP="00F41E1E">
                  <w:pPr>
                    <w:jc w:val="both"/>
                    <w:rPr>
                      <w:b/>
                      <w:sz w:val="24"/>
                    </w:rPr>
                  </w:pPr>
                  <w:r w:rsidRPr="004B24C1">
                    <w:rPr>
                      <w:b/>
                      <w:sz w:val="24"/>
                    </w:rPr>
                    <w:t>D.O.B:</w:t>
                  </w:r>
                </w:p>
                <w:p w:rsidR="00F41E1E" w:rsidRDefault="00F41E1E" w:rsidP="00F41E1E">
                  <w:pPr>
                    <w:jc w:val="both"/>
                  </w:pPr>
                  <w:r>
                    <w:t>14, Nov, 2000.</w:t>
                  </w:r>
                </w:p>
                <w:p w:rsidR="007D7E84" w:rsidRDefault="007D7E84" w:rsidP="00F41E1E">
                  <w:pPr>
                    <w:jc w:val="both"/>
                  </w:pPr>
                </w:p>
                <w:p w:rsidR="004425EF" w:rsidRPr="004B24C1" w:rsidRDefault="007D7E84" w:rsidP="00F41E1E">
                  <w:pPr>
                    <w:jc w:val="both"/>
                  </w:pPr>
                  <w:r w:rsidRPr="00D32AD2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allowOverlap="1" wp14:anchorId="2230EB8D" wp14:editId="49C95591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635</wp:posOffset>
                            </wp:positionV>
                            <wp:extent cx="328930" cy="328930"/>
                            <wp:effectExtent l="0" t="0" r="0" b="0"/>
                            <wp:wrapSquare wrapText="bothSides"/>
                            <wp:docPr id="14" name="Group 303" title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338328" cy="338328"/>
                                    </a:xfrm>
                                  </wpg:grpSpPr>
                                  <wps:wsp>
                                    <wps:cNvPr id="15" name="Oval 15"/>
                                    <wps:cNvSpPr/>
                                    <wps:spPr>
                                      <a:xfrm>
                                        <a:off x="0" y="0"/>
                                        <a:ext cx="338328" cy="3383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Freeform 1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245" y="92170"/>
                                        <a:ext cx="223838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69E7E4D" id="Group 303" o:spid="_x0000_s1026" alt="Title: Telephone icon" style="position:absolute;margin-left:.05pt;margin-top:.05pt;width:25.9pt;height:25.9pt;z-index:251658240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">
                            <v:oval id="Oval 15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w7h8EA&#10;AADbAAAADwAAAGRycy9kb3ducmV2LnhtbERP32vCMBB+H/g/hBN8GZoqOEY1LWUg+CDOubHnoznb&#10;YHPpkqj1v1+Ewd7u4/t563KwnbiSD8axgvksA0FcO224UfD1uZm+gggRWWPnmBTcKUBZjJ7WmGt3&#10;4w+6HmMjUgiHHBW0Mfa5lKFuyWKYuZ44cSfnLcYEfSO1x1sKt51cZNmLtGg4NbTY01tL9fl4sQqe&#10;vawGv1/KH7aNed9trakO30pNxkO1AhFpiP/iP/dWp/lLePySDp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O4fBAAAA2wAAAA8AAAAAAAAAAAAAAAAAmAIAAGRycy9kb3du&#10;cmV2LnhtbFBLBQYAAAAABAAEAPUAAACGAwAAAAA=&#10;" fillcolor="#ffd556 [3204]" stroked="f" strokeweight="1pt">
                              <v:stroke joinstyle="miter"/>
                            </v:oval>
                            <v:shape id="Freeform 16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QGcAA&#10;AADbAAAADwAAAGRycy9kb3ducmV2LnhtbERPTYvCMBC9L+x/CLPgbU1VFKlGUaHgVV0P3oZmbKrN&#10;JDRRq7/eLCzsbR7vc+bLzjbiTm2oHSsY9DMQxKXTNVcKfg7F9xREiMgaG8ek4EkBlovPjznm2j14&#10;R/d9rEQK4ZCjAhOjz6UMpSGLoe88ceLOrrUYE2wrqVt8pHDbyGGWTaTFmlODQU8bQ+V1f7MKRr4u&#10;nueXP25NcXEvPT0dduuxUr2vbjUDEamL/+I/91an+RP4/SUd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RQGcAAAADbAAAADwAAAAAAAAAAAAAAAACYAgAAZHJzL2Rvd25y&#10;ZXYueG1sUEsFBgAAAAAEAAQA9QAAAIU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 w:rsidR="004B24C1">
                    <w:t>+91-7017387357.</w:t>
                  </w:r>
                </w:p>
                <w:p w:rsidR="007D7E84" w:rsidRDefault="007D7E84" w:rsidP="00F41E1E">
                  <w:pPr>
                    <w:jc w:val="both"/>
                    <w:rPr>
                      <w:b/>
                      <w:sz w:val="24"/>
                    </w:rPr>
                  </w:pPr>
                </w:p>
                <w:p w:rsidR="004B24C1" w:rsidRDefault="007D7E84" w:rsidP="004B24C1">
                  <w:pPr>
                    <w:jc w:val="both"/>
                  </w:pPr>
                  <w:r w:rsidRPr="00D32AD2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4BE4713E" wp14:editId="15D94200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1270</wp:posOffset>
                            </wp:positionV>
                            <wp:extent cx="328930" cy="328930"/>
                            <wp:effectExtent l="0" t="0" r="0" b="0"/>
                            <wp:wrapSquare wrapText="bothSides"/>
                            <wp:docPr id="17" name="Group 322" title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18" name="Oval 18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057" y="87598"/>
                                        <a:ext cx="206375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5403E82" id="Group 322" o:spid="_x0000_s1026" alt="Title: Email icon" style="position:absolute;margin-left:.05pt;margin-top:.1pt;width:25.9pt;height:25.9pt;z-index:251659264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">
                            <v:oval id="Oval 18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ffd556 [3204]" stroked="f" strokeweight="1pt">
                              <v:stroke joinstyle="miter"/>
                            </v:oval>
                            <v:shape id="Freeform 19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QwmMAA&#10;AADbAAAADwAAAGRycy9kb3ducmV2LnhtbERPTWsCMRC9F/wPYQRvNXEPWlejSOlCb6VWxOOwGXcX&#10;N5M1SXXtr28Ewds83ucs171txYV8aBxrmIwVCOLSmYYrDbuf4vUNRIjIBlvHpOFGAdarwcsSc+Ou&#10;/E2XbaxECuGQo4Y6xi6XMpQ1WQxj1xEn7ui8xZigr6TxeE3htpWZUlNpseHUUGNH7zWVp+2v1XCc&#10;t8Xfhzqo/Rf5TTabImfFWevRsN8sQETq41P8cH+aNH8O91/S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QwmMAAAADbAAAADwAAAAAAAAAAAAAAAACYAgAAZHJzL2Rvd25y&#10;ZXYueG1sUEsFBgAAAAAEAAQA9QAAAIU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<o:lock v:ext="edit" verticies="t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hyperlink r:id="rId8" w:history="1">
                    <w:r w:rsidRPr="009B0B3D">
                      <w:rPr>
                        <w:rStyle w:val="Hyperlink"/>
                      </w:rPr>
                      <w:t>zeeshansaifi1411@gmail.com</w:t>
                    </w:r>
                  </w:hyperlink>
                </w:p>
                <w:p w:rsidR="007D7E84" w:rsidRPr="007D7E84" w:rsidRDefault="00050B4F" w:rsidP="004B24C1">
                  <w:pPr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AC5B1BF" wp14:editId="1D40CB9F">
                            <wp:simplePos x="0" y="0"/>
                            <wp:positionH relativeFrom="column">
                              <wp:posOffset>1130</wp:posOffset>
                            </wp:positionH>
                            <wp:positionV relativeFrom="paragraph">
                              <wp:posOffset>217797</wp:posOffset>
                            </wp:positionV>
                            <wp:extent cx="329184" cy="329184"/>
                            <wp:effectExtent l="0" t="0" r="0" b="0"/>
                            <wp:wrapSquare wrapText="bothSides"/>
                            <wp:docPr id="22" name="Oval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1BB79EBB" id="Oval 22" o:spid="_x0000_s1026" style="position:absolute;margin-left:.1pt;margin-top:17.15pt;width:25.9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" fillcolor="#ffd556 [3204]" stroked="f" strokeweight="1pt">
                            <v:stroke joinstyle="miter"/>
                            <w10:wrap type="square"/>
                          </v:oval>
                        </w:pict>
                      </mc:Fallback>
                    </mc:AlternateContent>
                  </w:r>
                </w:p>
                <w:p w:rsidR="004B24C1" w:rsidRDefault="00050B4F" w:rsidP="004B24C1">
                  <w:pPr>
                    <w:jc w:val="both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59D0676E" wp14:editId="2B1CCA8B">
                            <wp:simplePos x="0" y="0"/>
                            <wp:positionH relativeFrom="column">
                              <wp:posOffset>67104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80000" cy="199335"/>
                            <wp:effectExtent l="19050" t="19050" r="29845" b="10795"/>
                            <wp:wrapNone/>
                            <wp:docPr id="26" name="Group 2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80000" cy="199335"/>
                                      <a:chOff x="19455" y="35763"/>
                                      <a:chExt cx="180000" cy="199335"/>
                                    </a:xfrm>
                                  </wpg:grpSpPr>
                                  <wps:wsp>
                                    <wps:cNvPr id="24" name="Rounded Rectangle 24"/>
                                    <wps:cNvSpPr/>
                                    <wps:spPr>
                                      <a:xfrm>
                                        <a:off x="38882" y="127098"/>
                                        <a:ext cx="144000" cy="1080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F4B22" w:rsidRDefault="00BF4B22" w:rsidP="00BF4B22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Isosceles Triangle 25"/>
                                    <wps:cNvSpPr/>
                                    <wps:spPr>
                                      <a:xfrm>
                                        <a:off x="19455" y="35763"/>
                                        <a:ext cx="180000" cy="90000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763FD" w:rsidRDefault="007763FD" w:rsidP="007763FD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9D0676E" id="Group 26" o:spid="_x0000_s1026" style="position:absolute;left:0;text-align:left;margin-left:5.3pt;margin-top:4.3pt;width:14.15pt;height:15.7pt;z-index:251664384;mso-width-relative:margin;mso-height-relative:margin" coordorigin="19455,35763" coordsize="180000,19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">
                            <v:roundrect id="Rounded Rectangle 24" o:spid="_x0000_s1027" style="position:absolute;left:38882;top:127098;width:144000;height:108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1E8MA&#10;AADbAAAADwAAAGRycy9kb3ducmV2LnhtbESPQWsCMRSE7wX/Q3iCl1KzihXZGkWEBW9S22KPj83r&#10;ZtnNy5pkdf33jVDocZiZb5j1drCtuJIPtWMFs2kGgrh0uuZKwedH8bICESKyxtYxKbhTgO1m9LTG&#10;XLsbv9P1FCuRIBxyVGBi7HIpQ2nIYpi6jjh5P85bjEn6SmqPtwS3rZxn2VJarDktGOxob6hsTr1V&#10;sO+btvfn42uxOjTm2WNxCd9fSk3Gw+4NRKQh/of/2getYL6Ax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D1E8MAAADbAAAADwAAAAAAAAAAAAAAAACYAgAAZHJzL2Rv&#10;d25yZXYueG1sUEsFBgAAAAAEAAQA9QAAAIgDAAAAAA==&#10;" filled="f" strokecolor="#636a6b [3215]" strokeweight="1pt">
                              <v:stroke joinstyle="miter"/>
                              <v:textbox>
                                <w:txbxContent>
                                  <w:p w:rsidR="00BF4B22" w:rsidRDefault="00BF4B22" w:rsidP="00BF4B22"/>
                                </w:txbxContent>
                              </v:textbox>
                            </v:roundrect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25" o:spid="_x0000_s1028" type="#_x0000_t5" style="position:absolute;left:19455;top:35763;width:18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fG7sQA&#10;AADbAAAADwAAAGRycy9kb3ducmV2LnhtbESPQYvCMBSE78L+h/AW9iJrakGRahQRXFw8aQuLt0fz&#10;bIvNS2lS7frrjSB4HGbmG2ax6k0trtS6yrKC8SgCQZxbXXGhIEu33zMQziNrrC2Tgn9ysFp+DBaY&#10;aHvjA12PvhABwi5BBaX3TSKly0sy6Ea2IQ7e2bYGfZBtIXWLtwA3tYyjaCoNVhwWSmxoU1J+OXZG&#10;QXeq/zjbD6OsO/xkp3h8T3e/qVJfn/16DsJT79/hV3unFcQ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Xxu7EAAAA2wAAAA8AAAAAAAAAAAAAAAAAmAIAAGRycy9k&#10;b3ducmV2LnhtbFBLBQYAAAAABAAEAPUAAACJAwAAAAA=&#10;" filled="f" strokecolor="#636a6b [3215]" strokeweight="1pt">
                              <v:textbox>
                                <w:txbxContent>
                                  <w:p w:rsidR="007763FD" w:rsidRDefault="007763FD" w:rsidP="007763FD"/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4B24C1">
                    <w:t>F-115, Mustafabad, Delhi-110094.</w:t>
                  </w:r>
                </w:p>
                <w:p w:rsidR="0022564C" w:rsidRDefault="0022564C" w:rsidP="004B24C1">
                  <w:pPr>
                    <w:jc w:val="both"/>
                  </w:pPr>
                </w:p>
                <w:p w:rsidR="004425EF" w:rsidRDefault="004425EF" w:rsidP="00F41E1E">
                  <w:pPr>
                    <w:jc w:val="both"/>
                    <w:rPr>
                      <w:b/>
                    </w:rPr>
                  </w:pPr>
                </w:p>
                <w:p w:rsidR="00F41E1E" w:rsidRPr="004B24C1" w:rsidRDefault="004B24C1" w:rsidP="00F41E1E">
                  <w:pPr>
                    <w:jc w:val="both"/>
                    <w:rPr>
                      <w:b/>
                      <w:sz w:val="24"/>
                    </w:rPr>
                  </w:pPr>
                  <w:r w:rsidRPr="004B24C1">
                    <w:rPr>
                      <w:b/>
                      <w:sz w:val="24"/>
                    </w:rPr>
                    <w:t>MARITAL STATUS:</w:t>
                  </w:r>
                </w:p>
                <w:p w:rsidR="00F41E1E" w:rsidRDefault="00F41E1E" w:rsidP="00F41E1E">
                  <w:pPr>
                    <w:jc w:val="both"/>
                  </w:pPr>
                  <w:r>
                    <w:t>Single.</w:t>
                  </w:r>
                </w:p>
                <w:p w:rsidR="006615D2" w:rsidRPr="004B24C1" w:rsidRDefault="006615D2" w:rsidP="006615D2">
                  <w:pPr>
                    <w:jc w:val="both"/>
                    <w:rPr>
                      <w:b/>
                      <w:sz w:val="24"/>
                    </w:rPr>
                  </w:pPr>
                  <w:r w:rsidRPr="004B24C1">
                    <w:rPr>
                      <w:b/>
                      <w:sz w:val="24"/>
                    </w:rPr>
                    <w:t>CITIZENSHIP:</w:t>
                  </w:r>
                </w:p>
                <w:p w:rsidR="006615D2" w:rsidRPr="00D40341" w:rsidRDefault="0055120F" w:rsidP="00F41E1E">
                  <w:pPr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47D7C776" wp14:editId="3C0BD68E">
                            <wp:simplePos x="0" y="0"/>
                            <wp:positionH relativeFrom="column">
                              <wp:posOffset>-313690</wp:posOffset>
                            </wp:positionH>
                            <wp:positionV relativeFrom="paragraph">
                              <wp:posOffset>509270</wp:posOffset>
                            </wp:positionV>
                            <wp:extent cx="3872422" cy="4018915"/>
                            <wp:effectExtent l="0" t="0" r="13970" b="1968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72422" cy="401891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41E1E" w:rsidRDefault="001638E0" w:rsidP="00F41E1E">
                                        <w:pPr>
                                          <w:pStyle w:val="Heading1"/>
                                          <w:jc w:val="both"/>
                                          <w:rPr>
                                            <w:lang w:val="en-GB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lang w:val="en-GB"/>
                                            </w:rPr>
                                            <w:alias w:val="Education:"/>
                                            <w:tag w:val="Education:"/>
                                            <w:id w:val="919537080"/>
                                            <w:placeholder>
                                              <w:docPart w:val="0BD9B755C94A4C9C930B3437FBD84DF4"/>
                                            </w:placeholder>
                                            <w:temporary/>
                                            <w:showingPlcHdr/>
                                            <w15:appearance w15:val="hidden"/>
                                          </w:sdtPr>
                                          <w:sdtEndPr/>
                                          <w:sdtContent>
                                            <w:r w:rsidR="00F41E1E" w:rsidRPr="00C53BDD">
                                              <w:rPr>
                                                <w:b/>
                                                <w:sz w:val="48"/>
                                                <w:szCs w:val="48"/>
                                                <w:lang w:val="en-GB" w:bidi="en-GB"/>
                                              </w:rPr>
                                              <w:t>Education</w:t>
                                            </w:r>
                                          </w:sdtContent>
                                        </w:sdt>
                                      </w:p>
                                      <w:p w:rsidR="00F41E1E" w:rsidRPr="00AB0C7F" w:rsidRDefault="00F41E1E" w:rsidP="00F41E1E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</w:p>
                                      <w:p w:rsidR="00F41E1E" w:rsidRPr="00D40341" w:rsidRDefault="00F41E1E" w:rsidP="00F41E1E">
                                        <w:pPr>
                                          <w:jc w:val="both"/>
                                          <w:rPr>
                                            <w:b/>
                                          </w:rPr>
                                        </w:pPr>
                                        <w:r w:rsidRPr="003A0AD8">
                                          <w:rPr>
                                            <w:b/>
                                          </w:rPr>
                                          <w:t>10</w:t>
                                        </w:r>
                                        <w:r w:rsidRPr="003A0AD8">
                                          <w:rPr>
                                            <w:b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 w:rsidR="00C74879">
                                          <w:rPr>
                                            <w:b/>
                                          </w:rPr>
                                          <w:t xml:space="preserve"> passed </w:t>
                                        </w:r>
                                        <w:r>
                                          <w:t>in year 2017</w:t>
                                        </w:r>
                                        <w:r w:rsidR="00C74879">
                                          <w:t xml:space="preserve"> </w:t>
                                        </w:r>
                                        <w:r w:rsidR="00C74879" w:rsidRPr="00C74879">
                                          <w:t>from</w:t>
                                        </w:r>
                                        <w:r w:rsidR="00C74879" w:rsidRPr="00C74879"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r w:rsidR="00C74879" w:rsidRPr="003A0AD8">
                                          <w:rPr>
                                            <w:b/>
                                          </w:rPr>
                                          <w:t>C.B.S.E</w:t>
                                        </w:r>
                                        <w:r>
                                          <w:t>.</w:t>
                                        </w:r>
                                      </w:p>
                                      <w:p w:rsidR="00F41E1E" w:rsidRDefault="00F41E1E" w:rsidP="00F41E1E">
                                        <w:pPr>
                                          <w:jc w:val="both"/>
                                        </w:pPr>
                                        <w:r w:rsidRPr="003A0AD8">
                                          <w:rPr>
                                            <w:b/>
                                          </w:rPr>
                                          <w:t>12</w:t>
                                        </w:r>
                                        <w:r w:rsidRPr="003A0AD8">
                                          <w:rPr>
                                            <w:b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 w:rsidRPr="003A0AD8">
                                          <w:rPr>
                                            <w:b/>
                                          </w:rPr>
                                          <w:t xml:space="preserve"> passed 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i</w:t>
                                        </w:r>
                                        <w:r>
                                          <w:t>n year 2019</w:t>
                                        </w:r>
                                        <w:r w:rsidR="00C74879">
                                          <w:t xml:space="preserve"> from </w:t>
                                        </w:r>
                                        <w:r w:rsidR="00C74879" w:rsidRPr="003A0AD8">
                                          <w:rPr>
                                            <w:b/>
                                          </w:rPr>
                                          <w:t>C.B.S.E</w:t>
                                        </w:r>
                                        <w:r>
                                          <w:t>.</w:t>
                                        </w:r>
                                      </w:p>
                                      <w:p w:rsidR="00F41E1E" w:rsidRDefault="00F41E1E" w:rsidP="00F41E1E">
                                        <w:pPr>
                                          <w:jc w:val="both"/>
                                        </w:pPr>
                                      </w:p>
                                      <w:p w:rsidR="00F41E1E" w:rsidRPr="00D40341" w:rsidRDefault="00F41E1E" w:rsidP="00F41E1E">
                                        <w:pPr>
                                          <w:jc w:val="both"/>
                                          <w:rPr>
                                            <w:b/>
                                          </w:rPr>
                                        </w:pPr>
                                        <w:r w:rsidRPr="002046AC">
                                          <w:t>Pursuing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BCA </w:t>
                                        </w:r>
                                        <w:r w:rsidRPr="002046AC">
                                          <w:t>from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IGNOU </w:t>
                                        </w:r>
                                        <w:r>
                                          <w:t>(6 semester).</w:t>
                                        </w:r>
                                      </w:p>
                                      <w:p w:rsidR="00F41E1E" w:rsidRDefault="00F41E1E" w:rsidP="00F41E1E">
                                        <w:pPr>
                                          <w:jc w:val="both"/>
                                        </w:pPr>
                                      </w:p>
                                      <w:p w:rsidR="00F41E1E" w:rsidRPr="00AB0C7F" w:rsidRDefault="00F41E1E" w:rsidP="00F41E1E">
                                        <w:pPr>
                                          <w:jc w:val="both"/>
                                          <w:rPr>
                                            <w:b/>
                                          </w:rPr>
                                        </w:pPr>
                                        <w:r w:rsidRPr="00AB0C7F">
                                          <w:rPr>
                                            <w:b/>
                                          </w:rPr>
                                          <w:t>Master Diploma in Computer Engineering (MDCE)</w:t>
                                        </w:r>
                                      </w:p>
                                      <w:p w:rsidR="009D098E" w:rsidRDefault="00F41E1E" w:rsidP="004B5475">
                                        <w:pPr>
                                          <w:jc w:val="both"/>
                                        </w:pPr>
                                        <w:r>
                                          <w:t>From IICS Yamuna Vihar.</w:t>
                                        </w:r>
                                      </w:p>
                                      <w:p w:rsidR="00DB2C47" w:rsidRDefault="00DB2C47" w:rsidP="004B5475">
                                        <w:pPr>
                                          <w:jc w:val="both"/>
                                        </w:pPr>
                                      </w:p>
                                      <w:p w:rsidR="004B5475" w:rsidRDefault="004B5475" w:rsidP="004B5475">
                                        <w:pPr>
                                          <w:jc w:val="both"/>
                                          <w:rPr>
                                            <w:b/>
                                            <w:sz w:val="48"/>
                                            <w:szCs w:val="48"/>
                                            <w:lang w:val="en-GB" w:bidi="en-GB"/>
                                          </w:rPr>
                                        </w:pPr>
                                        <w:r w:rsidRPr="004B5475">
                                          <w:rPr>
                                            <w:b/>
                                            <w:sz w:val="48"/>
                                            <w:szCs w:val="48"/>
                                            <w:lang w:val="en-GB" w:bidi="en-GB"/>
                                          </w:rPr>
                                          <w:t>Achievement</w:t>
                                        </w:r>
                                      </w:p>
                                      <w:p w:rsidR="004B5475" w:rsidRPr="004B5475" w:rsidRDefault="004B5475" w:rsidP="004B5475">
                                        <w:pPr>
                                          <w:pStyle w:val="Heading2"/>
                                          <w:numPr>
                                            <w:ilvl w:val="0"/>
                                            <w:numId w:val="21"/>
                                          </w:numPr>
                                          <w:jc w:val="both"/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w:pPr>
                                        <w:r w:rsidRPr="004B5475"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 xml:space="preserve">Certificate in </w:t>
                                        </w:r>
                                        <w:r w:rsidRPr="00845B3D">
                                          <w:rPr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MS Word</w:t>
                                        </w:r>
                                        <w:r w:rsidRPr="004B5475"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.</w:t>
                                        </w:r>
                                      </w:p>
                                      <w:p w:rsidR="004B5475" w:rsidRPr="004B5475" w:rsidRDefault="004B5475" w:rsidP="004B5475">
                                        <w:pPr>
                                          <w:pStyle w:val="Heading2"/>
                                          <w:numPr>
                                            <w:ilvl w:val="0"/>
                                            <w:numId w:val="21"/>
                                          </w:numPr>
                                          <w:jc w:val="both"/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w:pPr>
                                        <w:r w:rsidRPr="004B5475"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 xml:space="preserve">Certificate in </w:t>
                                        </w:r>
                                        <w:r w:rsidRPr="00845B3D">
                                          <w:rPr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MS Excel</w:t>
                                        </w:r>
                                        <w:r w:rsidRPr="004B5475"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.</w:t>
                                        </w:r>
                                      </w:p>
                                      <w:p w:rsidR="004B5475" w:rsidRPr="004B5475" w:rsidRDefault="004B5475" w:rsidP="004B5475">
                                        <w:pPr>
                                          <w:pStyle w:val="Heading2"/>
                                          <w:numPr>
                                            <w:ilvl w:val="0"/>
                                            <w:numId w:val="21"/>
                                          </w:numPr>
                                          <w:jc w:val="both"/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w:pPr>
                                        <w:r w:rsidRPr="004B5475"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 xml:space="preserve">Certificate in </w:t>
                                        </w:r>
                                        <w:r w:rsidRPr="00845B3D">
                                          <w:rPr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Word Press</w:t>
                                        </w:r>
                                        <w:r w:rsidRPr="004B5475">
                                          <w:rPr>
                                            <w:b w:val="0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.</w:t>
                                        </w:r>
                                      </w:p>
                                      <w:p w:rsidR="004B5475" w:rsidRPr="004B5475" w:rsidRDefault="004B5475" w:rsidP="004B5475">
                                        <w:pPr>
                                          <w:jc w:val="both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7D7C77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9" type="#_x0000_t202" style="position:absolute;left:0;text-align:left;margin-left:-24.7pt;margin-top:40.1pt;width:304.9pt;height:31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" fillcolor="white [3201]" strokecolor="#ffd556 [3204]" strokeweight="1pt">
                            <v:textbox>
                              <w:txbxContent>
                                <w:p w:rsidR="00F41E1E" w:rsidRDefault="001638E0" w:rsidP="00F41E1E">
                                  <w:pPr>
                                    <w:pStyle w:val="Heading1"/>
                                    <w:jc w:val="both"/>
                                    <w:rPr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lang w:val="en-GB"/>
                                      </w:rPr>
                                      <w:alias w:val="Education:"/>
                                      <w:tag w:val="Education:"/>
                                      <w:id w:val="919537080"/>
                                      <w:placeholder>
                                        <w:docPart w:val="0BD9B755C94A4C9C930B3437FBD84DF4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F41E1E" w:rsidRPr="00C53BDD">
                                        <w:rPr>
                                          <w:b/>
                                          <w:sz w:val="48"/>
                                          <w:szCs w:val="48"/>
                                          <w:lang w:val="en-GB" w:bidi="en-GB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  <w:p w:rsidR="00F41E1E" w:rsidRPr="00AB0C7F" w:rsidRDefault="00F41E1E" w:rsidP="00F41E1E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F41E1E" w:rsidRPr="00D40341" w:rsidRDefault="00F41E1E" w:rsidP="00F41E1E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3A0AD8">
                                    <w:rPr>
                                      <w:b/>
                                    </w:rPr>
                                    <w:t>10</w:t>
                                  </w:r>
                                  <w:r w:rsidRPr="003A0AD8">
                                    <w:rPr>
                                      <w:b/>
                                      <w:vertAlign w:val="superscript"/>
                                    </w:rPr>
                                    <w:t>th</w:t>
                                  </w:r>
                                  <w:r w:rsidR="00C74879">
                                    <w:rPr>
                                      <w:b/>
                                    </w:rPr>
                                    <w:t xml:space="preserve"> passed </w:t>
                                  </w:r>
                                  <w:r>
                                    <w:t>in year 2017</w:t>
                                  </w:r>
                                  <w:r w:rsidR="00C74879">
                                    <w:t xml:space="preserve"> </w:t>
                                  </w:r>
                                  <w:r w:rsidR="00C74879" w:rsidRPr="00C74879">
                                    <w:t>from</w:t>
                                  </w:r>
                                  <w:r w:rsidR="00C74879" w:rsidRPr="00C74879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C74879" w:rsidRPr="003A0AD8">
                                    <w:rPr>
                                      <w:b/>
                                    </w:rPr>
                                    <w:t>C.B.S.E</w:t>
                                  </w:r>
                                  <w:r>
                                    <w:t>.</w:t>
                                  </w:r>
                                </w:p>
                                <w:p w:rsidR="00F41E1E" w:rsidRDefault="00F41E1E" w:rsidP="00F41E1E">
                                  <w:pPr>
                                    <w:jc w:val="both"/>
                                  </w:pPr>
                                  <w:r w:rsidRPr="003A0AD8">
                                    <w:rPr>
                                      <w:b/>
                                    </w:rPr>
                                    <w:t>12</w:t>
                                  </w:r>
                                  <w:r w:rsidRPr="003A0AD8">
                                    <w:rPr>
                                      <w:b/>
                                      <w:vertAlign w:val="superscript"/>
                                    </w:rPr>
                                    <w:t>th</w:t>
                                  </w:r>
                                  <w:r w:rsidRPr="003A0AD8">
                                    <w:rPr>
                                      <w:b/>
                                    </w:rPr>
                                    <w:t xml:space="preserve"> passed 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t>n year 2019</w:t>
                                  </w:r>
                                  <w:r w:rsidR="00C74879">
                                    <w:t xml:space="preserve"> from </w:t>
                                  </w:r>
                                  <w:r w:rsidR="00C74879" w:rsidRPr="003A0AD8">
                                    <w:rPr>
                                      <w:b/>
                                    </w:rPr>
                                    <w:t>C.B.S.E</w:t>
                                  </w:r>
                                  <w:r>
                                    <w:t>.</w:t>
                                  </w:r>
                                </w:p>
                                <w:p w:rsidR="00F41E1E" w:rsidRDefault="00F41E1E" w:rsidP="00F41E1E">
                                  <w:pPr>
                                    <w:jc w:val="both"/>
                                  </w:pPr>
                                </w:p>
                                <w:p w:rsidR="00F41E1E" w:rsidRPr="00D40341" w:rsidRDefault="00F41E1E" w:rsidP="00F41E1E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2046AC">
                                    <w:t>Pursuing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BCA </w:t>
                                  </w:r>
                                  <w:r w:rsidRPr="002046AC">
                                    <w:t>from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IGNOU </w:t>
                                  </w:r>
                                  <w:r>
                                    <w:t>(6 semester).</w:t>
                                  </w:r>
                                </w:p>
                                <w:p w:rsidR="00F41E1E" w:rsidRDefault="00F41E1E" w:rsidP="00F41E1E">
                                  <w:pPr>
                                    <w:jc w:val="both"/>
                                  </w:pPr>
                                </w:p>
                                <w:p w:rsidR="00F41E1E" w:rsidRPr="00AB0C7F" w:rsidRDefault="00F41E1E" w:rsidP="00F41E1E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AB0C7F">
                                    <w:rPr>
                                      <w:b/>
                                    </w:rPr>
                                    <w:t>Master Diploma in Computer Engineering (MDCE)</w:t>
                                  </w:r>
                                </w:p>
                                <w:p w:rsidR="009D098E" w:rsidRDefault="00F41E1E" w:rsidP="004B5475">
                                  <w:pPr>
                                    <w:jc w:val="both"/>
                                  </w:pPr>
                                  <w:r>
                                    <w:t>From IICS Yamuna Vihar.</w:t>
                                  </w:r>
                                </w:p>
                                <w:p w:rsidR="00DB2C47" w:rsidRDefault="00DB2C47" w:rsidP="004B5475">
                                  <w:pPr>
                                    <w:jc w:val="both"/>
                                  </w:pPr>
                                </w:p>
                                <w:p w:rsidR="004B5475" w:rsidRDefault="004B5475" w:rsidP="004B5475">
                                  <w:pPr>
                                    <w:jc w:val="both"/>
                                    <w:rPr>
                                      <w:b/>
                                      <w:sz w:val="48"/>
                                      <w:szCs w:val="48"/>
                                      <w:lang w:val="en-GB" w:bidi="en-GB"/>
                                    </w:rPr>
                                  </w:pPr>
                                  <w:r w:rsidRPr="004B5475">
                                    <w:rPr>
                                      <w:b/>
                                      <w:sz w:val="48"/>
                                      <w:szCs w:val="48"/>
                                      <w:lang w:val="en-GB" w:bidi="en-GB"/>
                                    </w:rPr>
                                    <w:t>Achievement</w:t>
                                  </w:r>
                                </w:p>
                                <w:p w:rsidR="004B5475" w:rsidRPr="004B5475" w:rsidRDefault="004B5475" w:rsidP="004B5475">
                                  <w:pPr>
                                    <w:pStyle w:val="Heading2"/>
                                    <w:numPr>
                                      <w:ilvl w:val="0"/>
                                      <w:numId w:val="21"/>
                                    </w:numPr>
                                    <w:jc w:val="both"/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B5475"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Certificate in </w:t>
                                  </w:r>
                                  <w:r w:rsidRPr="00845B3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MS Word</w:t>
                                  </w:r>
                                  <w:r w:rsidRPr="004B5475"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:rsidR="004B5475" w:rsidRPr="004B5475" w:rsidRDefault="004B5475" w:rsidP="004B5475">
                                  <w:pPr>
                                    <w:pStyle w:val="Heading2"/>
                                    <w:numPr>
                                      <w:ilvl w:val="0"/>
                                      <w:numId w:val="21"/>
                                    </w:numPr>
                                    <w:jc w:val="both"/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B5475"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Certificate in </w:t>
                                  </w:r>
                                  <w:r w:rsidRPr="00845B3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MS Excel</w:t>
                                  </w:r>
                                  <w:r w:rsidRPr="004B5475"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:rsidR="004B5475" w:rsidRPr="004B5475" w:rsidRDefault="004B5475" w:rsidP="004B5475">
                                  <w:pPr>
                                    <w:pStyle w:val="Heading2"/>
                                    <w:numPr>
                                      <w:ilvl w:val="0"/>
                                      <w:numId w:val="21"/>
                                    </w:numPr>
                                    <w:jc w:val="both"/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B5475"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Certificate in </w:t>
                                  </w:r>
                                  <w:r w:rsidRPr="00845B3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Word Press</w:t>
                                  </w:r>
                                  <w:r w:rsidRPr="004B5475">
                                    <w:rPr>
                                      <w:b w:val="0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:rsidR="004B5475" w:rsidRPr="004B5475" w:rsidRDefault="004B5475" w:rsidP="004B5475">
                                  <w:pPr>
                                    <w:jc w:val="both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615D2">
                    <w:t>Indian.</w:t>
                  </w:r>
                </w:p>
              </w:tc>
            </w:tr>
            <w:tr w:rsidR="004A7542" w:rsidRPr="00D32AD2" w:rsidTr="00DE62B2">
              <w:trPr>
                <w:trHeight w:val="1536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Default="00912C99" w:rsidP="009E40E5">
                  <w:pPr>
                    <w:pStyle w:val="Heading1"/>
                    <w:jc w:val="both"/>
                    <w:rPr>
                      <w:b/>
                      <w:sz w:val="48"/>
                      <w:szCs w:val="48"/>
                      <w:lang w:val="en-GB" w:bidi="en-GB"/>
                    </w:rPr>
                  </w:pPr>
                  <w:r>
                    <w:rPr>
                      <w:b/>
                      <w:noProof/>
                      <w:sz w:val="48"/>
                      <w:szCs w:val="48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F87FFB8" wp14:editId="0F6A0259">
                            <wp:simplePos x="0" y="0"/>
                            <wp:positionH relativeFrom="column">
                              <wp:posOffset>3575050</wp:posOffset>
                            </wp:positionH>
                            <wp:positionV relativeFrom="paragraph">
                              <wp:posOffset>-22225</wp:posOffset>
                            </wp:positionV>
                            <wp:extent cx="2750400" cy="2592000"/>
                            <wp:effectExtent l="0" t="0" r="12065" b="18415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50400" cy="2592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6350">
                                      <a:solidFill>
                                        <a:schemeClr val="accent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2C99" w:rsidRDefault="00912C99" w:rsidP="00912C99">
                                        <w:pPr>
                                          <w:jc w:val="both"/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caps/>
                                            <w:spacing w:val="50"/>
                                            <w:sz w:val="48"/>
                                            <w:szCs w:val="48"/>
                                            <w:lang w:val="en-GB" w:bidi="en-GB"/>
                                          </w:rPr>
                                        </w:pPr>
                                        <w:r w:rsidRPr="001C6F6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caps/>
                                            <w:spacing w:val="50"/>
                                            <w:sz w:val="48"/>
                                            <w:szCs w:val="48"/>
                                            <w:lang w:val="en-GB" w:bidi="en-GB"/>
                                          </w:rPr>
                                          <w:t>ABOUT</w:t>
                                        </w:r>
                                      </w:p>
                                      <w:p w:rsidR="003951C0" w:rsidRDefault="003951C0" w:rsidP="003951C0">
                                        <w:pPr>
                                          <w:jc w:val="left"/>
                                        </w:pPr>
                                        <w:r>
                                          <w:t xml:space="preserve">I </w:t>
                                        </w:r>
                                        <w:r w:rsidR="00554A4D">
                                          <w:t>would</w:t>
                                        </w:r>
                                        <w:r w:rsidR="00C87B9B">
                                          <w:t xml:space="preserve"> be</w:t>
                                        </w:r>
                                        <w:r>
                                          <w:t xml:space="preserve"> able to handle multiple tasks on a daily basis.</w:t>
                                        </w:r>
                                      </w:p>
                                      <w:p w:rsidR="003951C0" w:rsidRDefault="003951C0" w:rsidP="003951C0">
                                        <w:pPr>
                                          <w:jc w:val="left"/>
                                        </w:pPr>
                                        <w:r>
                                          <w:t>I use a creative approach to solve problems.</w:t>
                                        </w:r>
                                      </w:p>
                                      <w:p w:rsidR="003951C0" w:rsidRDefault="003951C0" w:rsidP="003951C0">
                                        <w:pPr>
                                          <w:jc w:val="left"/>
                                        </w:pPr>
                                        <w:r>
                                          <w:t>I am always energetic and eager to learn new skills.</w:t>
                                        </w:r>
                                      </w:p>
                                      <w:p w:rsidR="003951C0" w:rsidRDefault="003951C0" w:rsidP="003951C0">
                                        <w:pPr>
                                          <w:jc w:val="left"/>
                                        </w:pPr>
                                        <w:r>
                                          <w:t xml:space="preserve">I </w:t>
                                        </w:r>
                                        <w:r w:rsidR="00C87B9B">
                                          <w:t>could</w:t>
                                        </w:r>
                                        <w:r>
                                          <w:t xml:space="preserve"> be flexible in my working hours, being able to work evenings and weekends.</w:t>
                                        </w:r>
                                      </w:p>
                                      <w:p w:rsidR="003951C0" w:rsidRPr="003951C0" w:rsidRDefault="003951C0" w:rsidP="003951C0">
                                        <w:pPr>
                                          <w:jc w:val="left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spacing w:val="50"/>
                                            <w:sz w:val="20"/>
                                            <w:szCs w:val="20"/>
                                            <w:lang w:val="en-GB" w:bidi="en-GB"/>
                                          </w:rPr>
                                        </w:pPr>
                                        <w:r>
                                          <w:t>Even though I take my work seriously, I do have a good sense of humor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87FFB8" id="Text Box 4" o:spid="_x0000_s1030" type="#_x0000_t202" style="position:absolute;left:0;text-align:left;margin-left:281.5pt;margin-top:-1.75pt;width:216.55pt;height:20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" fillcolor="#ffd556 [3204]" strokecolor="#ffd556 [3204]" strokeweight=".5pt">
                            <v:textbox>
                              <w:txbxContent>
                                <w:p w:rsidR="00912C99" w:rsidRDefault="00912C99" w:rsidP="00912C99">
                                  <w:pPr>
                                    <w:jc w:val="both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spacing w:val="50"/>
                                      <w:sz w:val="48"/>
                                      <w:szCs w:val="48"/>
                                      <w:lang w:val="en-GB" w:bidi="en-GB"/>
                                    </w:rPr>
                                  </w:pPr>
                                  <w:r w:rsidRPr="001C6F6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spacing w:val="50"/>
                                      <w:sz w:val="48"/>
                                      <w:szCs w:val="48"/>
                                      <w:lang w:val="en-GB" w:bidi="en-GB"/>
                                    </w:rPr>
                                    <w:t>ABOUT</w:t>
                                  </w:r>
                                </w:p>
                                <w:p w:rsidR="003951C0" w:rsidRDefault="003951C0" w:rsidP="003951C0">
                                  <w:pPr>
                                    <w:jc w:val="left"/>
                                  </w:pPr>
                                  <w:r>
                                    <w:t xml:space="preserve">I </w:t>
                                  </w:r>
                                  <w:r w:rsidR="00554A4D">
                                    <w:t>would</w:t>
                                  </w:r>
                                  <w:r w:rsidR="00C87B9B">
                                    <w:t xml:space="preserve"> be</w:t>
                                  </w:r>
                                  <w:r>
                                    <w:t xml:space="preserve"> able to handle multiple tasks on a daily basis.</w:t>
                                  </w:r>
                                </w:p>
                                <w:p w:rsidR="003951C0" w:rsidRDefault="003951C0" w:rsidP="003951C0">
                                  <w:pPr>
                                    <w:jc w:val="left"/>
                                  </w:pPr>
                                  <w:r>
                                    <w:t>I use a creative approach to solve problems.</w:t>
                                  </w:r>
                                </w:p>
                                <w:p w:rsidR="003951C0" w:rsidRDefault="003951C0" w:rsidP="003951C0">
                                  <w:pPr>
                                    <w:jc w:val="left"/>
                                  </w:pPr>
                                  <w:r>
                                    <w:t>I am always energetic and eager to learn new skills.</w:t>
                                  </w:r>
                                </w:p>
                                <w:p w:rsidR="003951C0" w:rsidRDefault="003951C0" w:rsidP="003951C0">
                                  <w:pPr>
                                    <w:jc w:val="left"/>
                                  </w:pPr>
                                  <w:r>
                                    <w:t xml:space="preserve">I </w:t>
                                  </w:r>
                                  <w:r w:rsidR="00C87B9B">
                                    <w:t>could</w:t>
                                  </w:r>
                                  <w:r>
                                    <w:t xml:space="preserve"> be flexible in my working hours, being able to work evenings and weekends.</w:t>
                                  </w:r>
                                </w:p>
                                <w:p w:rsidR="003951C0" w:rsidRPr="003951C0" w:rsidRDefault="003951C0" w:rsidP="003951C0">
                                  <w:pPr>
                                    <w:jc w:val="left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50"/>
                                      <w:sz w:val="20"/>
                                      <w:szCs w:val="20"/>
                                      <w:lang w:val="en-GB" w:bidi="en-GB"/>
                                    </w:rPr>
                                  </w:pPr>
                                  <w:r>
                                    <w:t>Even though I take my work seriously, I do have a good sense of humor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E40E5" w:rsidRPr="00D4446B">
                    <w:rPr>
                      <w:b/>
                      <w:sz w:val="48"/>
                      <w:szCs w:val="48"/>
                      <w:lang w:val="en-GB" w:bidi="en-GB"/>
                    </w:rPr>
                    <w:t>MY projects</w:t>
                  </w:r>
                </w:p>
                <w:p w:rsidR="00D4446B" w:rsidRPr="00D4446B" w:rsidRDefault="00D4446B" w:rsidP="00D4446B">
                  <w:pPr>
                    <w:jc w:val="both"/>
                    <w:rPr>
                      <w:lang w:val="en-GB" w:bidi="en-GB"/>
                    </w:rPr>
                  </w:pPr>
                </w:p>
                <w:p w:rsidR="0091619C" w:rsidRDefault="00BB05C0" w:rsidP="00CE4D18">
                  <w:pPr>
                    <w:shd w:val="clear" w:color="auto" w:fill="FFD556" w:themeFill="accent1"/>
                    <w:jc w:val="both"/>
                    <w:rPr>
                      <w:rFonts w:asciiTheme="majorHAnsi" w:eastAsiaTheme="majorEastAsia" w:hAnsiTheme="majorHAnsi" w:cstheme="majorBidi"/>
                      <w:b/>
                      <w:caps/>
                      <w:spacing w:val="50"/>
                      <w:sz w:val="20"/>
                      <w:szCs w:val="20"/>
                      <w:lang w:val="en-GB"/>
                    </w:rPr>
                  </w:pPr>
                  <w:r w:rsidRPr="00BB05C0">
                    <w:rPr>
                      <w:rFonts w:asciiTheme="majorHAnsi" w:eastAsiaTheme="majorEastAsia" w:hAnsiTheme="majorHAnsi" w:cstheme="majorBidi"/>
                      <w:b/>
                      <w:caps/>
                      <w:spacing w:val="50"/>
                      <w:sz w:val="20"/>
                      <w:szCs w:val="20"/>
                      <w:lang w:val="en-GB"/>
                    </w:rPr>
                    <w:t xml:space="preserve">PROJECTS IN </w:t>
                  </w:r>
                  <w:r w:rsidRPr="00CE4D18">
                    <w:rPr>
                      <w:rFonts w:asciiTheme="majorHAnsi" w:eastAsiaTheme="majorEastAsia" w:hAnsiTheme="majorHAnsi" w:cstheme="majorBidi"/>
                      <w:b/>
                      <w:caps/>
                      <w:spacing w:val="50"/>
                      <w:sz w:val="20"/>
                      <w:szCs w:val="20"/>
                      <w:lang w:val="en-GB"/>
                    </w:rPr>
                    <w:t>JAVA</w:t>
                  </w:r>
                </w:p>
                <w:p w:rsidR="00F014BD" w:rsidRDefault="00F014BD" w:rsidP="00BB05C0">
                  <w:pPr>
                    <w:jc w:val="both"/>
                    <w:rPr>
                      <w:rFonts w:asciiTheme="majorHAnsi" w:eastAsiaTheme="majorEastAsia" w:hAnsiTheme="majorHAnsi" w:cstheme="majorBidi"/>
                      <w:b/>
                      <w:caps/>
                      <w:spacing w:val="5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28BB3327" wp14:editId="30A626BA">
                        <wp:simplePos x="0" y="0"/>
                        <wp:positionH relativeFrom="column">
                          <wp:posOffset>2423909</wp:posOffset>
                        </wp:positionH>
                        <wp:positionV relativeFrom="paragraph">
                          <wp:posOffset>26035</wp:posOffset>
                        </wp:positionV>
                        <wp:extent cx="998750" cy="988828"/>
                        <wp:effectExtent l="0" t="0" r="0" b="0"/>
                        <wp:wrapNone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Calculator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8750" cy="988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B05C0" w:rsidRPr="00131F0C" w:rsidRDefault="00BB05C0" w:rsidP="00BB05C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Calculator</w:t>
                  </w:r>
                  <w:r w:rsidR="00DD116F"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:</w:t>
                  </w:r>
                </w:p>
                <w:p w:rsidR="00DD116F" w:rsidRDefault="00C767C0" w:rsidP="00C767C0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This is the simple </w:t>
                  </w:r>
                  <w:r w:rsidR="00DD116F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c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alculator</w:t>
                  </w:r>
                </w:p>
                <w:p w:rsidR="00DD116F" w:rsidRDefault="00DD116F" w:rsidP="00C767C0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Application.</w:t>
                  </w:r>
                </w:p>
                <w:p w:rsidR="00487B92" w:rsidRPr="00DE62B2" w:rsidRDefault="002F530E" w:rsidP="00DE62B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Which is mad</w:t>
                  </w:r>
                  <w:r w:rsidR="00C767C0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e by </w:t>
                  </w:r>
                  <w:r w:rsidR="00C767C0"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JavaFX</w:t>
                  </w:r>
                  <w:r w:rsidR="00C767C0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.</w:t>
                  </w:r>
                </w:p>
                <w:p w:rsidR="00487B92" w:rsidRPr="00487B92" w:rsidRDefault="00487B92" w:rsidP="00487B9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487B92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LINK:</w:t>
                  </w:r>
                </w:p>
                <w:p w:rsidR="00DD116F" w:rsidRPr="00150423" w:rsidRDefault="001638E0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hyperlink r:id="rId10" w:history="1">
                    <w:r w:rsidR="007E5D49" w:rsidRPr="00676B69">
                      <w:rPr>
                        <w:rStyle w:val="Hyperlink"/>
                        <w:rFonts w:asciiTheme="majorHAnsi" w:eastAsiaTheme="majorEastAsia" w:hAnsiTheme="majorHAnsi" w:cstheme="majorBidi"/>
                        <w:sz w:val="20"/>
                        <w:szCs w:val="20"/>
                        <w:lang w:val="en-GB" w:eastAsia="en-US"/>
                      </w:rPr>
                      <w:t>https://github.com/zeshsaifi/Calculator.git</w:t>
                    </w:r>
                  </w:hyperlink>
                </w:p>
                <w:p w:rsidR="00BB05C0" w:rsidRPr="00BB05C0" w:rsidRDefault="00150423" w:rsidP="00BB05C0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eastAsiaTheme="majorEastAsia"/>
                      <w:noProof/>
                      <w:lang w:eastAsia="en-US"/>
                    </w:rPr>
                    <w:drawing>
                      <wp:anchor distT="0" distB="0" distL="114300" distR="114300" simplePos="0" relativeHeight="251666432" behindDoc="0" locked="0" layoutInCell="1" allowOverlap="1" wp14:anchorId="712872F4" wp14:editId="37CEDC20">
                        <wp:simplePos x="0" y="0"/>
                        <wp:positionH relativeFrom="column">
                          <wp:posOffset>2679700</wp:posOffset>
                        </wp:positionH>
                        <wp:positionV relativeFrom="paragraph">
                          <wp:posOffset>50051</wp:posOffset>
                        </wp:positionV>
                        <wp:extent cx="609207" cy="863916"/>
                        <wp:effectExtent l="0" t="0" r="635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Notepad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207" cy="8639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B05C0" w:rsidRPr="00131F0C" w:rsidRDefault="00BB05C0" w:rsidP="00BB05C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Note Pad</w:t>
                  </w:r>
                  <w:r w:rsidR="00DD116F"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:</w:t>
                  </w:r>
                </w:p>
                <w:p w:rsidR="0016058B" w:rsidRDefault="0016058B" w:rsidP="0016058B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This is the simple notepad</w:t>
                  </w:r>
                </w:p>
                <w:p w:rsidR="0016058B" w:rsidRDefault="0016058B" w:rsidP="0016058B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Application.</w:t>
                  </w:r>
                </w:p>
                <w:p w:rsidR="00487B92" w:rsidRPr="00DE62B2" w:rsidRDefault="0016058B" w:rsidP="00DE62B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Which is </w:t>
                  </w:r>
                  <w:r w:rsidR="002F530E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made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by </w:t>
                  </w:r>
                  <w:r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JavaFX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.</w:t>
                  </w:r>
                </w:p>
                <w:p w:rsidR="00487B92" w:rsidRPr="00487B92" w:rsidRDefault="00487B92" w:rsidP="00487B9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487B92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LINK:</w:t>
                  </w:r>
                </w:p>
                <w:p w:rsidR="007E5D49" w:rsidRPr="00150423" w:rsidRDefault="001638E0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hyperlink r:id="rId12" w:history="1">
                    <w:r w:rsidR="007E5D49" w:rsidRPr="00676B69">
                      <w:rPr>
                        <w:rStyle w:val="Hyperlink"/>
                        <w:rFonts w:asciiTheme="majorHAnsi" w:eastAsiaTheme="majorEastAsia" w:hAnsiTheme="majorHAnsi" w:cstheme="majorBidi"/>
                        <w:sz w:val="20"/>
                        <w:szCs w:val="20"/>
                        <w:lang w:val="en-GB" w:eastAsia="en-US"/>
                      </w:rPr>
                      <w:t>https://github.com/zeshsaifi/Notepad.git</w:t>
                    </w:r>
                  </w:hyperlink>
                </w:p>
                <w:p w:rsidR="000D2403" w:rsidRPr="00BB05C0" w:rsidRDefault="00150423" w:rsidP="00BB05C0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eastAsiaTheme="majorEastAsia"/>
                      <w:noProof/>
                      <w:lang w:eastAsia="en-US"/>
                    </w:rPr>
                    <w:drawing>
                      <wp:anchor distT="0" distB="0" distL="114300" distR="114300" simplePos="0" relativeHeight="251667456" behindDoc="0" locked="0" layoutInCell="1" allowOverlap="1" wp14:anchorId="5CF5A079" wp14:editId="561A2EE7">
                        <wp:simplePos x="0" y="0"/>
                        <wp:positionH relativeFrom="column">
                          <wp:posOffset>2498839</wp:posOffset>
                        </wp:positionH>
                        <wp:positionV relativeFrom="paragraph">
                          <wp:posOffset>121920</wp:posOffset>
                        </wp:positionV>
                        <wp:extent cx="983615" cy="866775"/>
                        <wp:effectExtent l="0" t="0" r="6985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Resummake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3615" cy="86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B05C0" w:rsidRPr="00131F0C" w:rsidRDefault="00BB05C0" w:rsidP="00BB05C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Resume Maker</w:t>
                  </w:r>
                  <w:r w:rsid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:</w:t>
                  </w:r>
                </w:p>
                <w:p w:rsidR="000D2403" w:rsidRDefault="000D2403" w:rsidP="000D240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This is the simple resume maker</w:t>
                  </w:r>
                </w:p>
                <w:p w:rsidR="000D2403" w:rsidRDefault="000D2403" w:rsidP="000D240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Application.</w:t>
                  </w:r>
                </w:p>
                <w:p w:rsidR="007E5D49" w:rsidRPr="00DE62B2" w:rsidRDefault="000D2403" w:rsidP="00DE62B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Which is </w:t>
                  </w:r>
                  <w:r w:rsidR="002F530E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made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by </w:t>
                  </w:r>
                  <w:r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JavaFX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.</w:t>
                  </w:r>
                </w:p>
                <w:p w:rsidR="007E5D49" w:rsidRPr="00487B92" w:rsidRDefault="007E5D49" w:rsidP="007E5D49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487B92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LINK:</w:t>
                  </w:r>
                </w:p>
                <w:p w:rsidR="00BB05C0" w:rsidRDefault="001638E0" w:rsidP="00BB05C0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hyperlink r:id="rId14" w:history="1">
                    <w:r w:rsidR="007E5D49" w:rsidRPr="00676B69">
                      <w:rPr>
                        <w:rStyle w:val="Hyperlink"/>
                        <w:rFonts w:asciiTheme="majorHAnsi" w:eastAsiaTheme="majorEastAsia" w:hAnsiTheme="majorHAnsi" w:cstheme="majorBidi"/>
                        <w:sz w:val="20"/>
                        <w:szCs w:val="20"/>
                        <w:lang w:val="en-GB" w:eastAsia="en-US"/>
                      </w:rPr>
                      <w:t>https://github.com/zeshsaifi/Resumemaker.git</w:t>
                    </w:r>
                  </w:hyperlink>
                </w:p>
                <w:p w:rsidR="007E5D49" w:rsidRPr="00BB05C0" w:rsidRDefault="007E5D49" w:rsidP="00BB05C0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</w:p>
                <w:p w:rsidR="00BB05C0" w:rsidRPr="00131F0C" w:rsidRDefault="00FE2001" w:rsidP="00BB05C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131F0C">
                    <w:rPr>
                      <w:rFonts w:asciiTheme="majorHAnsi" w:eastAsiaTheme="majorEastAsia" w:hAnsiTheme="majorHAnsi" w:cstheme="majorBidi"/>
                      <w:b/>
                      <w:noProof/>
                      <w:color w:val="636A6B" w:themeColor="text2"/>
                      <w:sz w:val="20"/>
                      <w:szCs w:val="20"/>
                      <w:lang w:eastAsia="en-US"/>
                    </w:rPr>
                    <w:drawing>
                      <wp:anchor distT="0" distB="0" distL="114300" distR="114300" simplePos="0" relativeHeight="251669504" behindDoc="0" locked="0" layoutInCell="1" allowOverlap="1" wp14:anchorId="40BF3929" wp14:editId="0300B8FC">
                        <wp:simplePos x="0" y="0"/>
                        <wp:positionH relativeFrom="column">
                          <wp:posOffset>2272779</wp:posOffset>
                        </wp:positionH>
                        <wp:positionV relativeFrom="paragraph">
                          <wp:posOffset>45720</wp:posOffset>
                        </wp:positionV>
                        <wp:extent cx="1212112" cy="914683"/>
                        <wp:effectExtent l="0" t="0" r="7620" b="0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Yanahospital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2112" cy="914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B05C0"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Yana Hospital</w:t>
                  </w:r>
                  <w:r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:</w:t>
                  </w:r>
                </w:p>
                <w:p w:rsidR="00FE2001" w:rsidRDefault="00FE2001" w:rsidP="00FE2001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This is the simple and small</w:t>
                  </w:r>
                </w:p>
                <w:p w:rsidR="00FE2001" w:rsidRDefault="00FE2001" w:rsidP="00FE2001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Hospital management system</w:t>
                  </w:r>
                </w:p>
                <w:p w:rsidR="00FE2001" w:rsidRDefault="00FE2001" w:rsidP="00FE2001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Application.</w:t>
                  </w:r>
                </w:p>
                <w:p w:rsidR="007E5D49" w:rsidRPr="00DE62B2" w:rsidRDefault="00FE2001" w:rsidP="00DE62B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Which is </w:t>
                  </w:r>
                  <w:r w:rsidR="002F530E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made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by </w:t>
                  </w:r>
                  <w:r w:rsidR="0009316F"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Java</w:t>
                  </w:r>
                  <w:r w:rsidR="0009316F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r w:rsidR="0009316F"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Swing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.</w:t>
                  </w:r>
                </w:p>
                <w:p w:rsidR="007E5D49" w:rsidRPr="007E5D49" w:rsidRDefault="007E5D49" w:rsidP="00FE2001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7E5D49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LINK:</w:t>
                  </w:r>
                </w:p>
                <w:p w:rsidR="00281399" w:rsidRDefault="00150423" w:rsidP="00DE62B2">
                  <w:pPr>
                    <w:pStyle w:val="ListParagraph"/>
                    <w:jc w:val="both"/>
                    <w:rPr>
                      <w:rStyle w:val="Hyperlink"/>
                      <w:rFonts w:asciiTheme="majorHAnsi" w:eastAsiaTheme="majorEastAsia" w:hAnsiTheme="majorHAnsi" w:cstheme="majorBidi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eastAsiaTheme="majorEastAsia"/>
                      <w:noProof/>
                      <w:lang w:eastAsia="en-US"/>
                    </w:rPr>
                    <w:drawing>
                      <wp:anchor distT="0" distB="0" distL="114300" distR="114300" simplePos="0" relativeHeight="251668480" behindDoc="0" locked="0" layoutInCell="1" allowOverlap="1" wp14:anchorId="5D9552E5" wp14:editId="4499F3D5">
                        <wp:simplePos x="0" y="0"/>
                        <wp:positionH relativeFrom="column">
                          <wp:posOffset>2390254</wp:posOffset>
                        </wp:positionH>
                        <wp:positionV relativeFrom="paragraph">
                          <wp:posOffset>104140</wp:posOffset>
                        </wp:positionV>
                        <wp:extent cx="1020445" cy="1020445"/>
                        <wp:effectExtent l="0" t="0" r="0" b="0"/>
                        <wp:wrapNone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Vranto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445" cy="1020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17" w:history="1">
                    <w:r w:rsidR="007E5D49" w:rsidRPr="00676B69">
                      <w:rPr>
                        <w:rStyle w:val="Hyperlink"/>
                        <w:rFonts w:asciiTheme="majorHAnsi" w:eastAsiaTheme="majorEastAsia" w:hAnsiTheme="majorHAnsi" w:cstheme="majorBidi"/>
                        <w:sz w:val="20"/>
                        <w:szCs w:val="20"/>
                        <w:lang w:val="en-GB" w:eastAsia="en-US"/>
                      </w:rPr>
                      <w:t>https://github.com/zeshsaifi/Yanahospital.git</w:t>
                    </w:r>
                  </w:hyperlink>
                </w:p>
                <w:p w:rsidR="00DE62B2" w:rsidRPr="00DE62B2" w:rsidRDefault="00DE62B2" w:rsidP="00DE62B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</w:p>
                <w:p w:rsidR="00BB05C0" w:rsidRPr="00131F0C" w:rsidRDefault="00BB05C0" w:rsidP="00BB05C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Vranto</w:t>
                  </w:r>
                  <w:r w:rsidR="00281399"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:</w:t>
                  </w:r>
                </w:p>
                <w:p w:rsidR="00281399" w:rsidRDefault="00281399" w:rsidP="00281399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This is the simple messaging </w:t>
                  </w:r>
                </w:p>
                <w:p w:rsidR="00281399" w:rsidRDefault="00281399" w:rsidP="00281399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Application.</w:t>
                  </w:r>
                </w:p>
                <w:p w:rsidR="007E5D49" w:rsidRPr="00DE62B2" w:rsidRDefault="00281399" w:rsidP="00DE62B2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Which is </w:t>
                  </w:r>
                  <w:r w:rsidR="002F530E"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made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by </w:t>
                  </w:r>
                  <w:r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JavaFX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.</w:t>
                  </w:r>
                </w:p>
                <w:p w:rsidR="007E5D49" w:rsidRDefault="007E5D49" w:rsidP="007E5D49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7E5D49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LINK:</w:t>
                  </w:r>
                </w:p>
                <w:p w:rsidR="00150423" w:rsidRDefault="001638E0" w:rsidP="00DD2C87">
                  <w:pPr>
                    <w:pStyle w:val="ListParagraph"/>
                    <w:jc w:val="both"/>
                    <w:rPr>
                      <w:rStyle w:val="Hyperlink"/>
                      <w:rFonts w:asciiTheme="majorHAnsi" w:eastAsiaTheme="majorEastAsia" w:hAnsiTheme="majorHAnsi" w:cstheme="majorBidi"/>
                      <w:sz w:val="20"/>
                      <w:szCs w:val="20"/>
                      <w:lang w:val="en-GB" w:eastAsia="en-US"/>
                    </w:rPr>
                  </w:pPr>
                  <w:hyperlink r:id="rId18" w:history="1">
                    <w:r w:rsidR="00DD2C87" w:rsidRPr="00C5706B">
                      <w:rPr>
                        <w:rStyle w:val="Hyperlink"/>
                        <w:rFonts w:asciiTheme="majorHAnsi" w:eastAsiaTheme="majorEastAsia" w:hAnsiTheme="majorHAnsi" w:cstheme="majorBidi"/>
                        <w:sz w:val="20"/>
                        <w:szCs w:val="20"/>
                        <w:lang w:val="en-GB" w:eastAsia="en-US"/>
                      </w:rPr>
                      <w:t>https://github.com/zeshsaifi/</w:t>
                    </w:r>
                    <w:r w:rsidR="00DD2C87" w:rsidRPr="00C5706B">
                      <w:rPr>
                        <w:rStyle w:val="Hyperlink"/>
                        <w:lang w:val="en-GB" w:eastAsia="en-US"/>
                      </w:rPr>
                      <w:t>Vranto</w:t>
                    </w:r>
                    <w:r w:rsidR="00DD2C87" w:rsidRPr="00C5706B">
                      <w:rPr>
                        <w:rStyle w:val="Hyperlink"/>
                        <w:rFonts w:asciiTheme="majorHAnsi" w:eastAsiaTheme="majorEastAsia" w:hAnsiTheme="majorHAnsi" w:cstheme="majorBidi"/>
                        <w:sz w:val="20"/>
                        <w:szCs w:val="20"/>
                        <w:lang w:val="en-GB" w:eastAsia="en-US"/>
                      </w:rPr>
                      <w:t>.git</w:t>
                    </w:r>
                  </w:hyperlink>
                </w:p>
                <w:p w:rsidR="00150423" w:rsidRDefault="00150423" w:rsidP="00DD2C87">
                  <w:pPr>
                    <w:pStyle w:val="ListParagraph"/>
                    <w:jc w:val="both"/>
                    <w:rPr>
                      <w:rStyle w:val="Hyperlink"/>
                      <w:rFonts w:asciiTheme="majorHAnsi" w:eastAsiaTheme="majorEastAsia" w:hAnsiTheme="majorHAnsi" w:cstheme="majorBidi"/>
                      <w:sz w:val="20"/>
                      <w:szCs w:val="20"/>
                      <w:lang w:val="en-GB" w:eastAsia="en-US"/>
                    </w:rPr>
                  </w:pPr>
                </w:p>
                <w:p w:rsidR="00150423" w:rsidRPr="00131F0C" w:rsidRDefault="001B02C7" w:rsidP="00150423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noProof/>
                      <w:color w:val="636A6B" w:themeColor="text2"/>
                      <w:sz w:val="20"/>
                      <w:szCs w:val="20"/>
                      <w:lang w:eastAsia="en-US"/>
                    </w:rPr>
                    <w:drawing>
                      <wp:anchor distT="0" distB="0" distL="114300" distR="114300" simplePos="0" relativeHeight="251672576" behindDoc="0" locked="0" layoutInCell="1" allowOverlap="1" wp14:anchorId="20A64D38" wp14:editId="26ED1E4F">
                        <wp:simplePos x="0" y="0"/>
                        <wp:positionH relativeFrom="column">
                          <wp:posOffset>2496552</wp:posOffset>
                        </wp:positionH>
                        <wp:positionV relativeFrom="paragraph">
                          <wp:posOffset>25329</wp:posOffset>
                        </wp:positionV>
                        <wp:extent cx="747687" cy="747687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591" cy="752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50423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QRGenerator</w:t>
                  </w:r>
                  <w:r w:rsidR="00150423" w:rsidRPr="00131F0C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:</w:t>
                  </w:r>
                </w:p>
                <w:p w:rsidR="00150423" w:rsidRDefault="00150423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This is the simple 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QR Generator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 </w:t>
                  </w:r>
                </w:p>
                <w:p w:rsidR="00150423" w:rsidRDefault="00150423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Application.</w:t>
                  </w:r>
                </w:p>
                <w:p w:rsidR="00150423" w:rsidRPr="00DE62B2" w:rsidRDefault="00150423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 xml:space="preserve">Which is made by </w:t>
                  </w:r>
                  <w:r w:rsidRPr="00044B4E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JavaFX</w:t>
                  </w:r>
                  <w:r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  <w:t>.</w:t>
                  </w:r>
                </w:p>
                <w:p w:rsidR="00150423" w:rsidRDefault="00150423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 w:rsidRPr="007E5D49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 w:val="20"/>
                      <w:szCs w:val="20"/>
                      <w:lang w:val="en-GB" w:eastAsia="en-US"/>
                    </w:rPr>
                    <w:t>LINK:</w:t>
                  </w:r>
                </w:p>
                <w:p w:rsidR="001B02C7" w:rsidRDefault="001B02C7" w:rsidP="00150423">
                  <w:pPr>
                    <w:pStyle w:val="ListParagraph"/>
                    <w:jc w:val="both"/>
                    <w:rPr>
                      <w:rStyle w:val="Hyperlink"/>
                      <w:lang w:val="en-GB" w:eastAsia="en-US"/>
                    </w:rPr>
                  </w:pPr>
                  <w:hyperlink r:id="rId20" w:history="1">
                    <w:r w:rsidRPr="007B2DC9">
                      <w:rPr>
                        <w:rStyle w:val="Hyperlink"/>
                        <w:lang w:val="en-GB" w:eastAsia="en-US"/>
                      </w:rPr>
                      <w:t>https://github.com/zeshsaifi/QRGenerator.git</w:t>
                    </w:r>
                  </w:hyperlink>
                </w:p>
                <w:p w:rsidR="00F809C9" w:rsidRPr="00DD2C87" w:rsidRDefault="00DD404E" w:rsidP="00150423">
                  <w:pPr>
                    <w:pStyle w:val="ListParagraph"/>
                    <w:jc w:val="both"/>
                    <w:rPr>
                      <w:rFonts w:asciiTheme="majorHAnsi" w:eastAsiaTheme="majorEastAsia" w:hAnsiTheme="majorHAnsi" w:cstheme="majorBidi"/>
                      <w:color w:val="636A6B" w:themeColor="text2"/>
                      <w:sz w:val="20"/>
                      <w:szCs w:val="20"/>
                      <w:lang w:val="en-GB" w:eastAsia="en-US"/>
                    </w:rPr>
                  </w:pPr>
                  <w:r>
                    <w:rPr>
                      <w:rFonts w:eastAsiaTheme="majorEastAsia"/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EFF10F0" wp14:editId="4A39C4B1">
                            <wp:simplePos x="0" y="0"/>
                            <wp:positionH relativeFrom="column">
                              <wp:posOffset>4630420</wp:posOffset>
                            </wp:positionH>
                            <wp:positionV relativeFrom="paragraph">
                              <wp:posOffset>538007</wp:posOffset>
                            </wp:positionV>
                            <wp:extent cx="1705064" cy="701749"/>
                            <wp:effectExtent l="0" t="0" r="28575" b="22225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05064" cy="701749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37033" w:rsidRDefault="00DD404E" w:rsidP="00F37033">
                                        <w:pPr>
                                          <w:jc w:val="both"/>
                                          <w:rPr>
                                            <w:lang w:val="en-IN"/>
                                          </w:rPr>
                                        </w:pPr>
                                        <w:r>
                                          <w:rPr>
                                            <w:lang w:val="en-IN"/>
                                          </w:rPr>
                                          <w:t>MOHD ZEESHAN SAIFI</w:t>
                                        </w:r>
                                      </w:p>
                                      <w:p w:rsidR="00F37033" w:rsidRDefault="00F37033" w:rsidP="00F37033">
                                        <w:pPr>
                                          <w:jc w:val="both"/>
                                          <w:rPr>
                                            <w:lang w:val="en-IN"/>
                                          </w:rPr>
                                        </w:pPr>
                                      </w:p>
                                      <w:p w:rsidR="00DD404E" w:rsidRPr="00DD404E" w:rsidRDefault="00DD404E" w:rsidP="00F37033">
                                        <w:pPr>
                                          <w:jc w:val="both"/>
                                          <w:rPr>
                                            <w:lang w:val="en-IN"/>
                                          </w:rPr>
                                        </w:pPr>
                                        <w:r>
                                          <w:rPr>
                                            <w:lang w:val="en-IN"/>
                                          </w:rPr>
                                          <w:t xml:space="preserve">Date: </w:t>
                                        </w:r>
                                        <w:r w:rsidR="008B4816">
                                          <w:rPr>
                                            <w:lang w:val="en-IN"/>
                                          </w:rPr>
                                          <w:t>__/__/____.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FF10F0" id="Text Box 5" o:spid="_x0000_s1031" type="#_x0000_t202" style="position:absolute;left:0;text-align:left;margin-left:364.6pt;margin-top:42.35pt;width:134.25pt;height:5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" fillcolor="white [3201]" strokecolor="#ffd556 [3204]" strokeweight="1pt">
                            <v:textbox>
                              <w:txbxContent>
                                <w:p w:rsidR="00F37033" w:rsidRDefault="00DD404E" w:rsidP="00F37033">
                                  <w:pPr>
                                    <w:jc w:val="both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MOHD ZEESHAN SAIFI</w:t>
                                  </w:r>
                                </w:p>
                                <w:p w:rsidR="00F37033" w:rsidRDefault="00F37033" w:rsidP="00F37033">
                                  <w:pPr>
                                    <w:jc w:val="both"/>
                                    <w:rPr>
                                      <w:lang w:val="en-IN"/>
                                    </w:rPr>
                                  </w:pPr>
                                </w:p>
                                <w:p w:rsidR="00DD404E" w:rsidRPr="00DD404E" w:rsidRDefault="00DD404E" w:rsidP="00F37033">
                                  <w:pPr>
                                    <w:jc w:val="both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Date: </w:t>
                                  </w:r>
                                  <w:r w:rsidR="008B4816">
                                    <w:rPr>
                                      <w:lang w:val="en-IN"/>
                                    </w:rPr>
                                    <w:t>__/__/____.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A7542" w:rsidRPr="00D32AD2" w:rsidRDefault="004A7542" w:rsidP="00AB0C7F">
            <w:pPr>
              <w:rPr>
                <w:lang w:val="en-GB"/>
              </w:rPr>
            </w:pPr>
          </w:p>
        </w:tc>
        <w:tc>
          <w:tcPr>
            <w:tcW w:w="4370" w:type="dxa"/>
            <w:tcBorders>
              <w:left w:val="single" w:sz="12" w:space="0" w:color="FFD556" w:themeColor="accent1"/>
            </w:tcBorders>
          </w:tcPr>
          <w:tbl>
            <w:tblPr>
              <w:tblW w:w="4331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31"/>
            </w:tblGrid>
            <w:tr w:rsidR="00981EE6" w:rsidRPr="00D32AD2" w:rsidTr="00680E11">
              <w:trPr>
                <w:trHeight w:hRule="exact" w:val="390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981EE6" w:rsidRPr="0059184D" w:rsidRDefault="001638E0" w:rsidP="00981EE6">
                  <w:pPr>
                    <w:pStyle w:val="Heading1"/>
                    <w:jc w:val="both"/>
                    <w:rPr>
                      <w:lang w:val="en-GB"/>
                    </w:rPr>
                  </w:pPr>
                  <w:sdt>
                    <w:sdtPr>
                      <w:rPr>
                        <w:lang w:val="en-GB"/>
                      </w:rPr>
                      <w:alias w:val="Objective:"/>
                      <w:tag w:val="Objective:"/>
                      <w:id w:val="319159961"/>
                      <w:placeholder>
                        <w:docPart w:val="EB993B73FED84CC1926FD1297A10D6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81EE6" w:rsidRPr="00D51314">
                        <w:rPr>
                          <w:b/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:rsidR="00981EE6" w:rsidRPr="0059184D" w:rsidRDefault="00981EE6" w:rsidP="00981EE6">
                  <w:pPr>
                    <w:jc w:val="left"/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18"/>
                      <w:szCs w:val="18"/>
                      <w:lang w:val="en-GB" w:bidi="en-GB"/>
                    </w:rPr>
                  </w:pPr>
                  <w:r w:rsidRPr="0059184D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18"/>
                      <w:szCs w:val="18"/>
                      <w:lang w:val="en-GB" w:bidi="en-GB"/>
                    </w:rPr>
                    <w:t>Seeking a challenging position in a reputed organization where I can learn new skills, expand my knowledge, and leverage my learnings.</w:t>
                  </w:r>
                </w:p>
                <w:p w:rsidR="00981EE6" w:rsidRPr="00312E28" w:rsidRDefault="00981EE6" w:rsidP="00981EE6">
                  <w:pPr>
                    <w:jc w:val="left"/>
                    <w:rPr>
                      <w:sz w:val="20"/>
                      <w:szCs w:val="20"/>
                    </w:rPr>
                  </w:pPr>
                  <w:r w:rsidRPr="0059184D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18"/>
                      <w:szCs w:val="18"/>
                      <w:lang w:val="en-GB" w:bidi="en-GB"/>
                    </w:rPr>
                    <w:t>To get an opportunity where I can make the best of my potential and contribute to</w:t>
                  </w:r>
                  <w:r w:rsidRPr="0059184D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0"/>
                      <w:szCs w:val="20"/>
                      <w:lang w:val="en-GB" w:bidi="en-GB"/>
                    </w:rPr>
                    <w:t xml:space="preserve"> </w:t>
                  </w:r>
                  <w:r w:rsidRPr="0059184D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18"/>
                      <w:szCs w:val="18"/>
                      <w:lang w:val="en-GB" w:bidi="en-GB"/>
                    </w:rPr>
                    <w:t xml:space="preserve">the organization’s </w:t>
                  </w:r>
                  <w:r w:rsidRPr="0059184D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0"/>
                      <w:szCs w:val="20"/>
                      <w:lang w:val="en-GB" w:bidi="en-GB"/>
                    </w:rPr>
                    <w:t>growth.</w:t>
                  </w:r>
                </w:p>
              </w:tc>
            </w:tr>
            <w:tr w:rsidR="004A7542" w:rsidRPr="00D32AD2" w:rsidTr="00680E11">
              <w:trPr>
                <w:trHeight w:val="37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:rsidR="004A7542" w:rsidRPr="00D32AD2" w:rsidRDefault="004A7542" w:rsidP="004425EF">
                  <w:pPr>
                    <w:rPr>
                      <w:lang w:val="en-GB"/>
                    </w:rPr>
                  </w:pPr>
                </w:p>
              </w:tc>
            </w:tr>
            <w:tr w:rsidR="004A7542" w:rsidRPr="00D32AD2" w:rsidTr="008F50EB">
              <w:trPr>
                <w:trHeight w:val="689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375F45" w:rsidRDefault="001638E0" w:rsidP="002503A9">
                  <w:pPr>
                    <w:pStyle w:val="Heading1"/>
                    <w:jc w:val="both"/>
                    <w:rPr>
                      <w:lang w:val="en-GB"/>
                    </w:rPr>
                  </w:pPr>
                  <w:sdt>
                    <w:sdtPr>
                      <w:rPr>
                        <w:lang w:val="en-GB"/>
                      </w:rPr>
                      <w:alias w:val="Skills:"/>
                      <w:tag w:val="Skills:"/>
                      <w:id w:val="699366685"/>
                      <w:placeholder>
                        <w:docPart w:val="378825992E314166BD23A55B38E02B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5310B" w:rsidRPr="0075310B">
                        <w:rPr>
                          <w:b/>
                          <w:sz w:val="48"/>
                          <w:szCs w:val="48"/>
                          <w:lang w:val="en-GB" w:bidi="en-GB"/>
                        </w:rPr>
                        <w:t>Skills</w:t>
                      </w:r>
                    </w:sdtContent>
                  </w:sdt>
                </w:p>
                <w:p w:rsidR="002503A9" w:rsidRPr="002503A9" w:rsidRDefault="002503A9" w:rsidP="002503A9">
                  <w:pPr>
                    <w:rPr>
                      <w:lang w:val="en-GB"/>
                    </w:rPr>
                  </w:pPr>
                </w:p>
                <w:p w:rsidR="0075310B" w:rsidRPr="00DA247F" w:rsidRDefault="0075310B" w:rsidP="0075310B">
                  <w:pPr>
                    <w:pStyle w:val="Heading1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/>
                      <w:sz w:val="20"/>
                      <w:szCs w:val="20"/>
                      <w:lang w:val="en-GB"/>
                    </w:rPr>
                    <w:t>Microsoft office</w:t>
                  </w:r>
                </w:p>
                <w:p w:rsidR="0075310B" w:rsidRPr="00DA247F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MS Word.</w:t>
                  </w:r>
                </w:p>
                <w:p w:rsidR="0075310B" w:rsidRPr="00DA247F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MS excel.</w:t>
                  </w:r>
                </w:p>
                <w:p w:rsidR="0075310B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BB5E67">
                    <w:rPr>
                      <w:b w:val="0"/>
                      <w:sz w:val="20"/>
                      <w:szCs w:val="20"/>
                      <w:lang w:val="en-GB"/>
                    </w:rPr>
                    <w:t>MS PowerPoint.</w:t>
                  </w:r>
                </w:p>
                <w:p w:rsidR="0075310B" w:rsidRPr="00DA247F" w:rsidRDefault="0075310B" w:rsidP="0075310B">
                  <w:pPr>
                    <w:pStyle w:val="Heading1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/>
                      <w:sz w:val="20"/>
                      <w:szCs w:val="20"/>
                      <w:lang w:val="en-GB"/>
                    </w:rPr>
                    <w:t>Web Development</w:t>
                  </w:r>
                </w:p>
                <w:p w:rsidR="0075310B" w:rsidRPr="00DA247F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Word Press.</w:t>
                  </w:r>
                </w:p>
                <w:p w:rsidR="0075310B" w:rsidRPr="00DA247F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HTML.</w:t>
                  </w:r>
                </w:p>
                <w:p w:rsidR="0075310B" w:rsidRPr="00DA247F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CSS.</w:t>
                  </w:r>
                </w:p>
                <w:p w:rsidR="0075310B" w:rsidRPr="00DA247F" w:rsidRDefault="0075310B" w:rsidP="0075310B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PHP.</w:t>
                  </w:r>
                </w:p>
                <w:p w:rsidR="00E029C0" w:rsidRDefault="0075310B" w:rsidP="00E029C0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DA247F">
                    <w:rPr>
                      <w:b w:val="0"/>
                      <w:sz w:val="20"/>
                      <w:szCs w:val="20"/>
                      <w:lang w:val="en-GB"/>
                    </w:rPr>
                    <w:t>DBMS.</w:t>
                  </w:r>
                </w:p>
                <w:p w:rsidR="00E029C0" w:rsidRPr="0074506A" w:rsidRDefault="00E029C0" w:rsidP="0074506A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sz w:val="20"/>
                      <w:szCs w:val="20"/>
                      <w:lang w:val="en-GB"/>
                    </w:rPr>
                  </w:pPr>
                  <w:r w:rsidRPr="0074506A">
                    <w:rPr>
                      <w:b w:val="0"/>
                      <w:sz w:val="20"/>
                      <w:szCs w:val="20"/>
                      <w:lang w:val="en-GB"/>
                    </w:rPr>
                    <w:t>Java Script.</w:t>
                  </w:r>
                </w:p>
                <w:p w:rsidR="00D4270C" w:rsidRPr="00D4270C" w:rsidRDefault="00D4270C" w:rsidP="0074506A">
                  <w:pPr>
                    <w:jc w:val="both"/>
                    <w:rPr>
                      <w:lang w:val="en-GB"/>
                    </w:rPr>
                  </w:pPr>
                </w:p>
                <w:p w:rsidR="003027C9" w:rsidRPr="003027C9" w:rsidRDefault="003027C9" w:rsidP="003027C9">
                  <w:pPr>
                    <w:pStyle w:val="Heading2"/>
                    <w:jc w:val="both"/>
                    <w:rPr>
                      <w:caps/>
                      <w:spacing w:val="50"/>
                      <w:sz w:val="20"/>
                      <w:szCs w:val="20"/>
                      <w:lang w:val="en-GB"/>
                    </w:rPr>
                  </w:pPr>
                  <w:r>
                    <w:rPr>
                      <w:caps/>
                      <w:spacing w:val="50"/>
                      <w:sz w:val="20"/>
                      <w:szCs w:val="20"/>
                      <w:lang w:val="en-GB"/>
                    </w:rPr>
                    <w:t xml:space="preserve">Programmin </w:t>
                  </w:r>
                  <w:r w:rsidRPr="00DA247F">
                    <w:rPr>
                      <w:caps/>
                      <w:spacing w:val="50"/>
                      <w:sz w:val="20"/>
                      <w:szCs w:val="20"/>
                      <w:lang w:val="en-GB"/>
                    </w:rPr>
                    <w:t>Languages</w:t>
                  </w:r>
                  <w:r w:rsidRPr="00DA247F">
                    <w:rPr>
                      <w:caps/>
                      <w:spacing w:val="50"/>
                      <w:sz w:val="28"/>
                      <w:szCs w:val="32"/>
                      <w:lang w:val="en-GB"/>
                    </w:rPr>
                    <w:t>.</w:t>
                  </w:r>
                </w:p>
                <w:p w:rsidR="003027C9" w:rsidRPr="00E672AF" w:rsidRDefault="003027C9" w:rsidP="003027C9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lang w:val="en-GB"/>
                    </w:rPr>
                  </w:pPr>
                  <w:r w:rsidRPr="00E672AF">
                    <w:rPr>
                      <w:b w:val="0"/>
                      <w:lang w:val="en-GB"/>
                    </w:rPr>
                    <w:t>C.</w:t>
                  </w:r>
                </w:p>
                <w:p w:rsidR="003027C9" w:rsidRDefault="003027C9" w:rsidP="003027C9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lang w:val="en-GB"/>
                    </w:rPr>
                  </w:pPr>
                  <w:r w:rsidRPr="00E672AF">
                    <w:rPr>
                      <w:b w:val="0"/>
                      <w:lang w:val="en-GB"/>
                    </w:rPr>
                    <w:t>C++.</w:t>
                  </w:r>
                </w:p>
                <w:p w:rsidR="0075310B" w:rsidRPr="008D0E33" w:rsidRDefault="003027C9" w:rsidP="003027C9">
                  <w:pPr>
                    <w:pStyle w:val="Heading2"/>
                    <w:numPr>
                      <w:ilvl w:val="0"/>
                      <w:numId w:val="21"/>
                    </w:numPr>
                    <w:jc w:val="both"/>
                    <w:rPr>
                      <w:b w:val="0"/>
                      <w:lang w:val="en-GB"/>
                    </w:rPr>
                  </w:pPr>
                  <w:r w:rsidRPr="008D0E33">
                    <w:rPr>
                      <w:b w:val="0"/>
                      <w:lang w:val="en-GB"/>
                    </w:rPr>
                    <w:t>JAVA.</w:t>
                  </w:r>
                </w:p>
                <w:p w:rsidR="0075310B" w:rsidRPr="0075310B" w:rsidRDefault="0075310B" w:rsidP="0075310B">
                  <w:pPr>
                    <w:rPr>
                      <w:lang w:val="en-GB"/>
                    </w:rPr>
                  </w:pPr>
                </w:p>
              </w:tc>
            </w:tr>
          </w:tbl>
          <w:p w:rsidR="004A7542" w:rsidRPr="00D32AD2" w:rsidRDefault="004A7542" w:rsidP="00AB0C7F">
            <w:pPr>
              <w:rPr>
                <w:lang w:val="en-GB"/>
              </w:rPr>
            </w:pPr>
          </w:p>
        </w:tc>
        <w:bookmarkStart w:id="0" w:name="_GoBack"/>
        <w:bookmarkEnd w:id="0"/>
      </w:tr>
    </w:tbl>
    <w:p w:rsidR="00EC26A6" w:rsidRPr="00D32AD2" w:rsidRDefault="00EC26A6" w:rsidP="00B36BD3">
      <w:pPr>
        <w:pStyle w:val="NoSpacing"/>
        <w:jc w:val="both"/>
        <w:rPr>
          <w:lang w:val="en-GB"/>
        </w:rPr>
      </w:pPr>
    </w:p>
    <w:sectPr w:rsidR="00EC26A6" w:rsidRPr="00D32AD2" w:rsidSect="006426A4">
      <w:footerReference w:type="default" r:id="rId21"/>
      <w:headerReference w:type="first" r:id="rId22"/>
      <w:pgSz w:w="11906" w:h="16838" w:code="9"/>
      <w:pgMar w:top="792" w:right="720" w:bottom="792" w:left="720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8E0" w:rsidRDefault="001638E0" w:rsidP="004A7542">
      <w:pPr>
        <w:spacing w:after="0" w:line="240" w:lineRule="auto"/>
      </w:pPr>
      <w:r>
        <w:separator/>
      </w:r>
    </w:p>
  </w:endnote>
  <w:endnote w:type="continuationSeparator" w:id="0">
    <w:p w:rsidR="001638E0" w:rsidRDefault="001638E0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C7F" w:rsidRDefault="002D075C" w:rsidP="00AB0C7F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503A9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8E0" w:rsidRDefault="001638E0" w:rsidP="004A7542">
      <w:pPr>
        <w:spacing w:after="0" w:line="240" w:lineRule="auto"/>
      </w:pPr>
      <w:r>
        <w:separator/>
      </w:r>
    </w:p>
  </w:footnote>
  <w:footnote w:type="continuationSeparator" w:id="0">
    <w:p w:rsidR="001638E0" w:rsidRDefault="001638E0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lang w:val="en-GB"/>
      </w:rPr>
      <w:alias w:val="Enter your name:"/>
      <w:tag w:val="Enter your name:"/>
      <w:id w:val="1764105439"/>
      <w:placeholder>
        <w:docPart w:val="4FCB308971F545BB84E94E2885B3FFDD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AB0C7F" w:rsidRPr="001830AF" w:rsidRDefault="00DA247F">
        <w:pPr>
          <w:pStyle w:val="Header"/>
          <w:rPr>
            <w:b/>
            <w:lang w:val="en-GB"/>
          </w:rPr>
        </w:pPr>
        <w:r w:rsidRPr="001830AF">
          <w:rPr>
            <w:b/>
            <w:lang w:val="en-GB"/>
          </w:rPr>
          <w:t>Mohd zeeshan saifi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8732BF"/>
    <w:multiLevelType w:val="hybridMultilevel"/>
    <w:tmpl w:val="29364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D2B3D"/>
    <w:multiLevelType w:val="hybridMultilevel"/>
    <w:tmpl w:val="F22078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A425B17"/>
    <w:multiLevelType w:val="hybridMultilevel"/>
    <w:tmpl w:val="9E665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EC56B25"/>
    <w:multiLevelType w:val="hybridMultilevel"/>
    <w:tmpl w:val="B126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40B74"/>
    <w:multiLevelType w:val="hybridMultilevel"/>
    <w:tmpl w:val="AFB4F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581DAF"/>
    <w:multiLevelType w:val="hybridMultilevel"/>
    <w:tmpl w:val="D0E8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14"/>
  </w:num>
  <w:num w:numId="5">
    <w:abstractNumId w:val="13"/>
  </w:num>
  <w:num w:numId="6">
    <w:abstractNumId w:val="16"/>
  </w:num>
  <w:num w:numId="7">
    <w:abstractNumId w:val="15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9"/>
  </w:num>
  <w:num w:numId="21">
    <w:abstractNumId w:val="22"/>
  </w:num>
  <w:num w:numId="22">
    <w:abstractNumId w:val="12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F"/>
    <w:rsid w:val="0003710E"/>
    <w:rsid w:val="00044B4E"/>
    <w:rsid w:val="00050B4F"/>
    <w:rsid w:val="00084586"/>
    <w:rsid w:val="00085796"/>
    <w:rsid w:val="0009316F"/>
    <w:rsid w:val="000B327E"/>
    <w:rsid w:val="000D2403"/>
    <w:rsid w:val="00115D05"/>
    <w:rsid w:val="00131F0C"/>
    <w:rsid w:val="00150423"/>
    <w:rsid w:val="0016058B"/>
    <w:rsid w:val="001638E0"/>
    <w:rsid w:val="001830AF"/>
    <w:rsid w:val="001927A9"/>
    <w:rsid w:val="001A4811"/>
    <w:rsid w:val="001B02C7"/>
    <w:rsid w:val="001C292B"/>
    <w:rsid w:val="001C6F6F"/>
    <w:rsid w:val="002046AC"/>
    <w:rsid w:val="0022564C"/>
    <w:rsid w:val="002503A9"/>
    <w:rsid w:val="00257E97"/>
    <w:rsid w:val="00263F37"/>
    <w:rsid w:val="00270481"/>
    <w:rsid w:val="00281399"/>
    <w:rsid w:val="002876BB"/>
    <w:rsid w:val="00293B83"/>
    <w:rsid w:val="002D075C"/>
    <w:rsid w:val="002F530E"/>
    <w:rsid w:val="003003A9"/>
    <w:rsid w:val="003027C9"/>
    <w:rsid w:val="00312E28"/>
    <w:rsid w:val="00346D8B"/>
    <w:rsid w:val="003473D6"/>
    <w:rsid w:val="00375F45"/>
    <w:rsid w:val="003951C0"/>
    <w:rsid w:val="003A0AD8"/>
    <w:rsid w:val="003B201C"/>
    <w:rsid w:val="003E73D3"/>
    <w:rsid w:val="004006AB"/>
    <w:rsid w:val="004425EF"/>
    <w:rsid w:val="00454034"/>
    <w:rsid w:val="00487B92"/>
    <w:rsid w:val="00494772"/>
    <w:rsid w:val="004A7542"/>
    <w:rsid w:val="004B1C81"/>
    <w:rsid w:val="004B24C1"/>
    <w:rsid w:val="004B5475"/>
    <w:rsid w:val="004E45E4"/>
    <w:rsid w:val="00513F51"/>
    <w:rsid w:val="00525E67"/>
    <w:rsid w:val="0055120F"/>
    <w:rsid w:val="005519F8"/>
    <w:rsid w:val="00554A4D"/>
    <w:rsid w:val="0058025B"/>
    <w:rsid w:val="0058631B"/>
    <w:rsid w:val="0059184D"/>
    <w:rsid w:val="00593989"/>
    <w:rsid w:val="00594966"/>
    <w:rsid w:val="005A1B64"/>
    <w:rsid w:val="005B0EB5"/>
    <w:rsid w:val="005C128A"/>
    <w:rsid w:val="005F0B66"/>
    <w:rsid w:val="00640E9E"/>
    <w:rsid w:val="006426A4"/>
    <w:rsid w:val="006615D2"/>
    <w:rsid w:val="00680E11"/>
    <w:rsid w:val="00680E28"/>
    <w:rsid w:val="006978BA"/>
    <w:rsid w:val="006A3CE7"/>
    <w:rsid w:val="006B21E3"/>
    <w:rsid w:val="006E3706"/>
    <w:rsid w:val="006F77C5"/>
    <w:rsid w:val="0074506A"/>
    <w:rsid w:val="0075310B"/>
    <w:rsid w:val="007763FD"/>
    <w:rsid w:val="007A6F00"/>
    <w:rsid w:val="007D7E84"/>
    <w:rsid w:val="007E5D49"/>
    <w:rsid w:val="00825A43"/>
    <w:rsid w:val="00845B3D"/>
    <w:rsid w:val="00847F61"/>
    <w:rsid w:val="00857F01"/>
    <w:rsid w:val="0087339E"/>
    <w:rsid w:val="008B4816"/>
    <w:rsid w:val="008B5530"/>
    <w:rsid w:val="008D0E33"/>
    <w:rsid w:val="008F50EB"/>
    <w:rsid w:val="00912C99"/>
    <w:rsid w:val="0091619C"/>
    <w:rsid w:val="00924B7F"/>
    <w:rsid w:val="00981EE6"/>
    <w:rsid w:val="009A00A6"/>
    <w:rsid w:val="009B7E4C"/>
    <w:rsid w:val="009C1CA9"/>
    <w:rsid w:val="009D098E"/>
    <w:rsid w:val="009E40E5"/>
    <w:rsid w:val="00AB0C7F"/>
    <w:rsid w:val="00AB3205"/>
    <w:rsid w:val="00AB56DB"/>
    <w:rsid w:val="00B36BD3"/>
    <w:rsid w:val="00B618D1"/>
    <w:rsid w:val="00B90950"/>
    <w:rsid w:val="00BB05C0"/>
    <w:rsid w:val="00BB5E67"/>
    <w:rsid w:val="00BE5F21"/>
    <w:rsid w:val="00BF026D"/>
    <w:rsid w:val="00BF4B22"/>
    <w:rsid w:val="00C25667"/>
    <w:rsid w:val="00C53BDD"/>
    <w:rsid w:val="00C74879"/>
    <w:rsid w:val="00C767C0"/>
    <w:rsid w:val="00C87B9B"/>
    <w:rsid w:val="00C938FD"/>
    <w:rsid w:val="00CE28FE"/>
    <w:rsid w:val="00CE4D18"/>
    <w:rsid w:val="00D060D1"/>
    <w:rsid w:val="00D32AD2"/>
    <w:rsid w:val="00D40341"/>
    <w:rsid w:val="00D4270C"/>
    <w:rsid w:val="00D4446B"/>
    <w:rsid w:val="00D51314"/>
    <w:rsid w:val="00D52879"/>
    <w:rsid w:val="00DA247F"/>
    <w:rsid w:val="00DB2C47"/>
    <w:rsid w:val="00DD116F"/>
    <w:rsid w:val="00DD2C87"/>
    <w:rsid w:val="00DD404E"/>
    <w:rsid w:val="00DE0FDD"/>
    <w:rsid w:val="00DE62B2"/>
    <w:rsid w:val="00E029C0"/>
    <w:rsid w:val="00E10171"/>
    <w:rsid w:val="00E672AF"/>
    <w:rsid w:val="00EC26A6"/>
    <w:rsid w:val="00EC7733"/>
    <w:rsid w:val="00ED1C71"/>
    <w:rsid w:val="00F014BD"/>
    <w:rsid w:val="00F02AB7"/>
    <w:rsid w:val="00F37033"/>
    <w:rsid w:val="00F41E1E"/>
    <w:rsid w:val="00F809C9"/>
    <w:rsid w:val="00F9539D"/>
    <w:rsid w:val="00FE2001"/>
    <w:rsid w:val="00FE3E79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34637-5FB5-47FF-ADA0-7A220CCC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semiHidden/>
    <w:qFormat/>
    <w:rsid w:val="0091619C"/>
    <w:pPr>
      <w:spacing w:after="0" w:line="240" w:lineRule="auto"/>
      <w:ind w:left="720" w:right="360"/>
      <w:contextualSpacing/>
      <w:jc w:val="left"/>
    </w:pPr>
    <w:rPr>
      <w:rFonts w:eastAsiaTheme="minorEastAsia"/>
      <w:color w:val="auto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7D7E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eshansaifi1411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zeshsaifi/Vranto.gi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zeshsaifi/Notepad.git" TargetMode="External"/><Relationship Id="rId17" Type="http://schemas.openxmlformats.org/officeDocument/2006/relationships/hyperlink" Target="https://github.com/zeshsaifi/Yanahospital.g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zeshsaifi/QRGenerator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zeshsaifi/Calculator.gi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zeshsaifi/Resumemaker.git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oftware%2015\Downloads\tf16392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CB308971F545BB84E94E2885B3F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0030-2C56-4FA1-9A81-1F135FB89187}"/>
      </w:docPartPr>
      <w:docPartBody>
        <w:p w:rsidR="000C09E6" w:rsidRDefault="00F21EAE">
          <w:pPr>
            <w:pStyle w:val="4FCB308971F545BB84E94E2885B3FFDD"/>
          </w:pPr>
          <w:r w:rsidRPr="00D32AD2">
            <w:rPr>
              <w:lang w:val="en-GB" w:bidi="en-GB"/>
            </w:rPr>
            <w:t>Skills</w:t>
          </w:r>
        </w:p>
      </w:docPartBody>
    </w:docPart>
    <w:docPart>
      <w:docPartPr>
        <w:name w:val="0BD9B755C94A4C9C930B3437FBD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846-FC7C-4C0F-90A0-C0F68436C626}"/>
      </w:docPartPr>
      <w:docPartBody>
        <w:p w:rsidR="000C09E6" w:rsidRDefault="00F21EAE">
          <w:pPr>
            <w:pStyle w:val="0BD9B755C94A4C9C930B3437FBD84DF4"/>
          </w:pPr>
          <w:r w:rsidRPr="00D32AD2">
            <w:rPr>
              <w:lang w:val="en-GB" w:bidi="en-GB"/>
            </w:rPr>
            <w:t>Education</w:t>
          </w:r>
        </w:p>
      </w:docPartBody>
    </w:docPart>
    <w:docPart>
      <w:docPartPr>
        <w:name w:val="378825992E314166BD23A55B38E02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86EC7-DA9E-44C4-8EEC-D05EA5B1EA5E}"/>
      </w:docPartPr>
      <w:docPartBody>
        <w:p w:rsidR="000C09E6" w:rsidRDefault="00F21EAE">
          <w:pPr>
            <w:pStyle w:val="378825992E314166BD23A55B38E02B32"/>
          </w:pPr>
          <w:r w:rsidRPr="00D32AD2">
            <w:rPr>
              <w:lang w:val="en-GB" w:bidi="en-GB"/>
            </w:rPr>
            <w:t>Skills</w:t>
          </w:r>
        </w:p>
      </w:docPartBody>
    </w:docPart>
    <w:docPart>
      <w:docPartPr>
        <w:name w:val="EB993B73FED84CC1926FD1297A10D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277A1-BAAF-4757-9CD8-0BEFCD6AFE99}"/>
      </w:docPartPr>
      <w:docPartBody>
        <w:p w:rsidR="00F51332" w:rsidRDefault="000C09E6" w:rsidP="000C09E6">
          <w:pPr>
            <w:pStyle w:val="EB993B73FED84CC1926FD1297A10D690"/>
          </w:pPr>
          <w:r w:rsidRPr="00D32AD2">
            <w:rPr>
              <w:lang w:val="en-GB" w:bidi="en-GB"/>
            </w:rP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F4"/>
    <w:rsid w:val="000C09E6"/>
    <w:rsid w:val="002076F4"/>
    <w:rsid w:val="00B7199B"/>
    <w:rsid w:val="00C37F6B"/>
    <w:rsid w:val="00DD7CB5"/>
    <w:rsid w:val="00DE4EDD"/>
    <w:rsid w:val="00F21EAE"/>
    <w:rsid w:val="00F5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C866026BE24081BA724159A3E4C8C3">
    <w:name w:val="48C866026BE24081BA724159A3E4C8C3"/>
  </w:style>
  <w:style w:type="paragraph" w:customStyle="1" w:styleId="607CB165A1844337AEF4BB50568BA0C7">
    <w:name w:val="607CB165A1844337AEF4BB50568BA0C7"/>
  </w:style>
  <w:style w:type="paragraph" w:customStyle="1" w:styleId="13994B56029A420DA5C0E1C13FF7FC03">
    <w:name w:val="13994B56029A420DA5C0E1C13FF7FC03"/>
  </w:style>
  <w:style w:type="paragraph" w:customStyle="1" w:styleId="938F8B7FF15041999248B12E6BBF1F68">
    <w:name w:val="938F8B7FF15041999248B12E6BBF1F68"/>
  </w:style>
  <w:style w:type="paragraph" w:customStyle="1" w:styleId="E1130B2C05364CBF97EA0DD8D1D0A18D">
    <w:name w:val="E1130B2C05364CBF97EA0DD8D1D0A18D"/>
  </w:style>
  <w:style w:type="paragraph" w:customStyle="1" w:styleId="0B54716BF7E44338A6C045E8623DAC67">
    <w:name w:val="0B54716BF7E44338A6C045E8623DAC67"/>
  </w:style>
  <w:style w:type="paragraph" w:customStyle="1" w:styleId="83A5737A35494F00A822F1D6E484450E">
    <w:name w:val="83A5737A35494F00A822F1D6E484450E"/>
  </w:style>
  <w:style w:type="paragraph" w:customStyle="1" w:styleId="9F52ACD95BE04EDBAE502D2FBA80E79C">
    <w:name w:val="9F52ACD95BE04EDBAE502D2FBA80E79C"/>
  </w:style>
  <w:style w:type="paragraph" w:customStyle="1" w:styleId="809D58B7B5FC45E892A2023A0237A21E">
    <w:name w:val="809D58B7B5FC45E892A2023A0237A21E"/>
  </w:style>
  <w:style w:type="paragraph" w:customStyle="1" w:styleId="4004A0E98AB84D6690B5C5E1A8FFBE9E">
    <w:name w:val="4004A0E98AB84D6690B5C5E1A8FFBE9E"/>
  </w:style>
  <w:style w:type="paragraph" w:customStyle="1" w:styleId="D58A0192E5E14AB59272051446B9BB2D">
    <w:name w:val="D58A0192E5E14AB59272051446B9BB2D"/>
  </w:style>
  <w:style w:type="paragraph" w:customStyle="1" w:styleId="D5BC2CEC91F94B14846753F140AFAF92">
    <w:name w:val="D5BC2CEC91F94B14846753F140AFAF92"/>
  </w:style>
  <w:style w:type="paragraph" w:customStyle="1" w:styleId="7BF8F433C92A43C69E0ECA909BAB26E7">
    <w:name w:val="7BF8F433C92A43C69E0ECA909BAB26E7"/>
  </w:style>
  <w:style w:type="paragraph" w:customStyle="1" w:styleId="F4533502C9B34568A56451F05038AD6E">
    <w:name w:val="F4533502C9B34568A56451F05038AD6E"/>
  </w:style>
  <w:style w:type="paragraph" w:customStyle="1" w:styleId="FF752263E9674B05AC4954C85954B3C9">
    <w:name w:val="FF752263E9674B05AC4954C85954B3C9"/>
  </w:style>
  <w:style w:type="paragraph" w:customStyle="1" w:styleId="3FC814E6766B4768B7CB9A0F15B207FE">
    <w:name w:val="3FC814E6766B4768B7CB9A0F15B207FE"/>
  </w:style>
  <w:style w:type="paragraph" w:customStyle="1" w:styleId="C6987802985646F4BB7CE6195B911236">
    <w:name w:val="C6987802985646F4BB7CE6195B911236"/>
  </w:style>
  <w:style w:type="paragraph" w:customStyle="1" w:styleId="908DE21B48364F969A357DB8076BBDB2">
    <w:name w:val="908DE21B48364F969A357DB8076BBDB2"/>
  </w:style>
  <w:style w:type="paragraph" w:customStyle="1" w:styleId="4197B6B2306C4870A4804D0581F9D81E">
    <w:name w:val="4197B6B2306C4870A4804D0581F9D81E"/>
  </w:style>
  <w:style w:type="paragraph" w:customStyle="1" w:styleId="1CE903E2C01E4579956F756CC30ED32B">
    <w:name w:val="1CE903E2C01E4579956F756CC30ED32B"/>
  </w:style>
  <w:style w:type="paragraph" w:customStyle="1" w:styleId="212EDCCEC2D14450BD6759123257B123">
    <w:name w:val="212EDCCEC2D14450BD6759123257B123"/>
  </w:style>
  <w:style w:type="paragraph" w:customStyle="1" w:styleId="8A00FAE2936D479C8D9DE078A2CB84E6">
    <w:name w:val="8A00FAE2936D479C8D9DE078A2CB84E6"/>
  </w:style>
  <w:style w:type="paragraph" w:customStyle="1" w:styleId="7A6F0E96EBBB415182581C01F8352844">
    <w:name w:val="7A6F0E96EBBB415182581C01F835284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2A5E45C71E264B94B2D9AFCD545A2675">
    <w:name w:val="2A5E45C71E264B94B2D9AFCD545A2675"/>
  </w:style>
  <w:style w:type="paragraph" w:customStyle="1" w:styleId="52B4D54C6D7842B2909F02BC43A6749B">
    <w:name w:val="52B4D54C6D7842B2909F02BC43A6749B"/>
  </w:style>
  <w:style w:type="paragraph" w:customStyle="1" w:styleId="1914ABAE360F460FAC3CE69BC03F925D">
    <w:name w:val="1914ABAE360F460FAC3CE69BC03F925D"/>
  </w:style>
  <w:style w:type="paragraph" w:customStyle="1" w:styleId="C41DCD8D77B5467784BF4A4DB51983D9">
    <w:name w:val="C41DCD8D77B5467784BF4A4DB51983D9"/>
  </w:style>
  <w:style w:type="paragraph" w:customStyle="1" w:styleId="ADBD3E37325445F396F19331C465AC78">
    <w:name w:val="ADBD3E37325445F396F19331C465AC78"/>
  </w:style>
  <w:style w:type="paragraph" w:customStyle="1" w:styleId="AFEE0011B2F1476EA37CDAAE6C7C78B9">
    <w:name w:val="AFEE0011B2F1476EA37CDAAE6C7C78B9"/>
  </w:style>
  <w:style w:type="paragraph" w:customStyle="1" w:styleId="1B5E825A943A4BFCAD4F6C744D0AE15E">
    <w:name w:val="1B5E825A943A4BFCAD4F6C744D0AE15E"/>
  </w:style>
  <w:style w:type="paragraph" w:customStyle="1" w:styleId="35A1D91A1DA04216A89D108E92065914">
    <w:name w:val="35A1D91A1DA04216A89D108E92065914"/>
  </w:style>
  <w:style w:type="paragraph" w:customStyle="1" w:styleId="4FCB308971F545BB84E94E2885B3FFDD">
    <w:name w:val="4FCB308971F545BB84E94E2885B3FFDD"/>
  </w:style>
  <w:style w:type="paragraph" w:customStyle="1" w:styleId="14560BFBC6044317876CB6686D81C618">
    <w:name w:val="14560BFBC6044317876CB6686D81C618"/>
  </w:style>
  <w:style w:type="paragraph" w:customStyle="1" w:styleId="EFCD824FD0C44152A3EE368ADDDE3C3C">
    <w:name w:val="EFCD824FD0C44152A3EE368ADDDE3C3C"/>
  </w:style>
  <w:style w:type="paragraph" w:customStyle="1" w:styleId="8F59DA90615A42AE86B850FDB75EDA3A">
    <w:name w:val="8F59DA90615A42AE86B850FDB75EDA3A"/>
  </w:style>
  <w:style w:type="paragraph" w:customStyle="1" w:styleId="6BD3997DAA744613BC2D66AF93DD6063">
    <w:name w:val="6BD3997DAA744613BC2D66AF93DD6063"/>
  </w:style>
  <w:style w:type="paragraph" w:customStyle="1" w:styleId="30250943B6104F48AC8CBA1BE1D37D22">
    <w:name w:val="30250943B6104F48AC8CBA1BE1D37D22"/>
  </w:style>
  <w:style w:type="paragraph" w:customStyle="1" w:styleId="9E6539D489A54673ADA2D0340A2741F5">
    <w:name w:val="9E6539D489A54673ADA2D0340A2741F5"/>
  </w:style>
  <w:style w:type="paragraph" w:customStyle="1" w:styleId="75C5CD45431C4A65A14BF2588CCB40F9">
    <w:name w:val="75C5CD45431C4A65A14BF2588CCB40F9"/>
  </w:style>
  <w:style w:type="paragraph" w:customStyle="1" w:styleId="44D933FFADF647EE88174B84C71CAAE1">
    <w:name w:val="44D933FFADF647EE88174B84C71CAAE1"/>
  </w:style>
  <w:style w:type="paragraph" w:customStyle="1" w:styleId="A562863DD32F417BA341712FC1461E8C">
    <w:name w:val="A562863DD32F417BA341712FC1461E8C"/>
  </w:style>
  <w:style w:type="paragraph" w:customStyle="1" w:styleId="5EDC5D5EE2F9430BB30CE52FAC0BD574">
    <w:name w:val="5EDC5D5EE2F9430BB30CE52FAC0BD574"/>
  </w:style>
  <w:style w:type="paragraph" w:customStyle="1" w:styleId="E89D0FECBFE944EEAFC83FC29408227B">
    <w:name w:val="E89D0FECBFE944EEAFC83FC29408227B"/>
  </w:style>
  <w:style w:type="paragraph" w:customStyle="1" w:styleId="7E02C04E4A0847AD870483E1AF024FEA">
    <w:name w:val="7E02C04E4A0847AD870483E1AF024FEA"/>
  </w:style>
  <w:style w:type="paragraph" w:customStyle="1" w:styleId="4C3E964DE609457A9E5DEAA51098ACD5">
    <w:name w:val="4C3E964DE609457A9E5DEAA51098ACD5"/>
  </w:style>
  <w:style w:type="paragraph" w:customStyle="1" w:styleId="20C813C92EFE41CC8E05DCD631F10BFE">
    <w:name w:val="20C813C92EFE41CC8E05DCD631F10BFE"/>
  </w:style>
  <w:style w:type="paragraph" w:customStyle="1" w:styleId="97579099A26F4AFD9465B0FE4ACA688B">
    <w:name w:val="97579099A26F4AFD9465B0FE4ACA688B"/>
  </w:style>
  <w:style w:type="paragraph" w:customStyle="1" w:styleId="2DFF220478684A1C8F3987C18BEA82EA">
    <w:name w:val="2DFF220478684A1C8F3987C18BEA82EA"/>
  </w:style>
  <w:style w:type="paragraph" w:customStyle="1" w:styleId="A2E0C86217BD4FBAAD870E97621196FF">
    <w:name w:val="A2E0C86217BD4FBAAD870E97621196FF"/>
  </w:style>
  <w:style w:type="paragraph" w:customStyle="1" w:styleId="42D6F3878CA9444197BEC019E2CE7CE0">
    <w:name w:val="42D6F3878CA9444197BEC019E2CE7CE0"/>
  </w:style>
  <w:style w:type="paragraph" w:customStyle="1" w:styleId="4EC89129D3E14AC79D54C8C7FE7F60AF">
    <w:name w:val="4EC89129D3E14AC79D54C8C7FE7F60AF"/>
  </w:style>
  <w:style w:type="paragraph" w:customStyle="1" w:styleId="1B65BEA96B0949969B8A76896C3B8108">
    <w:name w:val="1B65BEA96B0949969B8A76896C3B8108"/>
  </w:style>
  <w:style w:type="paragraph" w:customStyle="1" w:styleId="636C95F2DC6F41D29F9FF7B73B80BC0B">
    <w:name w:val="636C95F2DC6F41D29F9FF7B73B80BC0B"/>
  </w:style>
  <w:style w:type="paragraph" w:customStyle="1" w:styleId="3200518925194027AFDD9C56E9ACCAF1">
    <w:name w:val="3200518925194027AFDD9C56E9ACCAF1"/>
  </w:style>
  <w:style w:type="paragraph" w:customStyle="1" w:styleId="3BED2D6B231D4342AD8ADB2AB917AE23">
    <w:name w:val="3BED2D6B231D4342AD8ADB2AB917AE23"/>
  </w:style>
  <w:style w:type="paragraph" w:customStyle="1" w:styleId="AA00143C5B8F41C491D7E798AC0E6D2D">
    <w:name w:val="AA00143C5B8F41C491D7E798AC0E6D2D"/>
  </w:style>
  <w:style w:type="paragraph" w:customStyle="1" w:styleId="D07990C3EB1C4785AFBF570A4D294925">
    <w:name w:val="D07990C3EB1C4785AFBF570A4D294925"/>
  </w:style>
  <w:style w:type="paragraph" w:customStyle="1" w:styleId="265E458203E147869CAB652B12ECF04B">
    <w:name w:val="265E458203E147869CAB652B12ECF04B"/>
  </w:style>
  <w:style w:type="paragraph" w:customStyle="1" w:styleId="DB74B2EADDED4A018E3D146E9F162871">
    <w:name w:val="DB74B2EADDED4A018E3D146E9F162871"/>
  </w:style>
  <w:style w:type="paragraph" w:customStyle="1" w:styleId="0FA849EB2AAA4855A16F3D51E1AEA262">
    <w:name w:val="0FA849EB2AAA4855A16F3D51E1AEA262"/>
  </w:style>
  <w:style w:type="paragraph" w:customStyle="1" w:styleId="3A2E9ECE92AA4588BE2ED8130313139B">
    <w:name w:val="3A2E9ECE92AA4588BE2ED8130313139B"/>
  </w:style>
  <w:style w:type="paragraph" w:customStyle="1" w:styleId="462C3E1C3CCD4D8C94AB94C5819E7561">
    <w:name w:val="462C3E1C3CCD4D8C94AB94C5819E7561"/>
  </w:style>
  <w:style w:type="paragraph" w:customStyle="1" w:styleId="38732CA8666E4CAAA181F6825409D6BD">
    <w:name w:val="38732CA8666E4CAAA181F6825409D6BD"/>
  </w:style>
  <w:style w:type="paragraph" w:customStyle="1" w:styleId="30188DBC1D764A65A52A7988C956D627">
    <w:name w:val="30188DBC1D764A65A52A7988C956D627"/>
  </w:style>
  <w:style w:type="paragraph" w:customStyle="1" w:styleId="7616B123D36A4A119485AA27370DEAD4">
    <w:name w:val="7616B123D36A4A119485AA27370DEAD4"/>
  </w:style>
  <w:style w:type="paragraph" w:customStyle="1" w:styleId="889AF529A1994256B52604839169A01A">
    <w:name w:val="889AF529A1994256B52604839169A01A"/>
  </w:style>
  <w:style w:type="paragraph" w:customStyle="1" w:styleId="D21C932009B645D1AAD72AF40C8F2D8B">
    <w:name w:val="D21C932009B645D1AAD72AF40C8F2D8B"/>
  </w:style>
  <w:style w:type="paragraph" w:customStyle="1" w:styleId="C3FE026FC56D4EFC963CAF43C568CA94">
    <w:name w:val="C3FE026FC56D4EFC963CAF43C568CA94"/>
  </w:style>
  <w:style w:type="paragraph" w:customStyle="1" w:styleId="78A82F7E11584C8BA2460EF065499099">
    <w:name w:val="78A82F7E11584C8BA2460EF065499099"/>
  </w:style>
  <w:style w:type="paragraph" w:customStyle="1" w:styleId="197FB263114947F0BEFC6C0FD0148F72">
    <w:name w:val="197FB263114947F0BEFC6C0FD0148F72"/>
  </w:style>
  <w:style w:type="paragraph" w:customStyle="1" w:styleId="823B404C8FDC45D9A8AF716E4E942D36">
    <w:name w:val="823B404C8FDC45D9A8AF716E4E942D36"/>
  </w:style>
  <w:style w:type="paragraph" w:customStyle="1" w:styleId="9438EBBF33D64703BC57D42CFFFA2EDA">
    <w:name w:val="9438EBBF33D64703BC57D42CFFFA2EDA"/>
  </w:style>
  <w:style w:type="paragraph" w:customStyle="1" w:styleId="8FA43D6900CA405784006B3578039267">
    <w:name w:val="8FA43D6900CA405784006B3578039267"/>
  </w:style>
  <w:style w:type="paragraph" w:customStyle="1" w:styleId="0BD9B755C94A4C9C930B3437FBD84DF4">
    <w:name w:val="0BD9B755C94A4C9C930B3437FBD84DF4"/>
  </w:style>
  <w:style w:type="paragraph" w:customStyle="1" w:styleId="A4AE22A631DF46B49CDD9B4CF172275D">
    <w:name w:val="A4AE22A631DF46B49CDD9B4CF172275D"/>
  </w:style>
  <w:style w:type="paragraph" w:customStyle="1" w:styleId="30BDAF42DAF1421FB859515C702B8826">
    <w:name w:val="30BDAF42DAF1421FB859515C702B8826"/>
  </w:style>
  <w:style w:type="paragraph" w:customStyle="1" w:styleId="378825992E314166BD23A55B38E02B32">
    <w:name w:val="378825992E314166BD23A55B38E02B32"/>
  </w:style>
  <w:style w:type="paragraph" w:customStyle="1" w:styleId="56AD244095B74F05A0DEC229E53706B8">
    <w:name w:val="56AD244095B74F05A0DEC229E53706B8"/>
    <w:rsid w:val="000C09E6"/>
  </w:style>
  <w:style w:type="paragraph" w:customStyle="1" w:styleId="590CD20A5A8B46A88C7DAF485887773D">
    <w:name w:val="590CD20A5A8B46A88C7DAF485887773D"/>
    <w:rsid w:val="000C09E6"/>
  </w:style>
  <w:style w:type="paragraph" w:customStyle="1" w:styleId="A80223E0026D44D18857CE3B06D49BD3">
    <w:name w:val="A80223E0026D44D18857CE3B06D49BD3"/>
    <w:rsid w:val="000C09E6"/>
  </w:style>
  <w:style w:type="paragraph" w:customStyle="1" w:styleId="E055AA45771D4D9281E481D2AD26A3F8">
    <w:name w:val="E055AA45771D4D9281E481D2AD26A3F8"/>
    <w:rsid w:val="000C09E6"/>
  </w:style>
  <w:style w:type="paragraph" w:customStyle="1" w:styleId="EB993B73FED84CC1926FD1297A10D690">
    <w:name w:val="EB993B73FED84CC1926FD1297A10D690"/>
    <w:rsid w:val="000C0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Mohd zeeshan saifi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tf16392720_win32.dotx</Template>
  <TotalTime>120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132</cp:revision>
  <cp:lastPrinted>2023-01-06T10:11:00Z</cp:lastPrinted>
  <dcterms:created xsi:type="dcterms:W3CDTF">2022-12-31T06:52:00Z</dcterms:created>
  <dcterms:modified xsi:type="dcterms:W3CDTF">2023-01-19T01:21:00Z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